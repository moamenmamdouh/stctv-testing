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892281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410EE57" w14:textId="06148B75" w:rsidR="00692703" w:rsidRPr="00CF1A49" w:rsidRDefault="00E73330" w:rsidP="00913946">
            <w:pPr>
              <w:pStyle w:val="Title"/>
            </w:pPr>
            <w:r>
              <w:rPr>
                <w:rStyle w:val="IntenseEmphasis"/>
              </w:rPr>
              <w:t>Shorouq Tarek</w:t>
            </w:r>
          </w:p>
          <w:p w14:paraId="38945639" w14:textId="17760E88" w:rsidR="00692703" w:rsidRDefault="00AB6584" w:rsidP="00913946">
            <w:pPr>
              <w:pStyle w:val="ContactInfo"/>
              <w:contextualSpacing w:val="0"/>
            </w:pPr>
            <w:r>
              <w:t>Cairo - Egypt</w:t>
            </w:r>
            <w:r w:rsidR="00692703" w:rsidRPr="00CF1A49">
              <w:t xml:space="preserve"> </w:t>
            </w:r>
            <w:r w:rsidR="00B3597C">
              <w:t xml:space="preserve"> </w:t>
            </w:r>
            <w:r w:rsidR="00DD72C9">
              <w:br/>
            </w:r>
            <w:r>
              <w:t>+20 1</w:t>
            </w:r>
            <w:r w:rsidR="003032A9">
              <w:t>0</w:t>
            </w:r>
            <w:r w:rsidR="00DD4FF5">
              <w:t>1</w:t>
            </w:r>
            <w:r>
              <w:t xml:space="preserve"> </w:t>
            </w:r>
            <w:r w:rsidR="00DD4FF5">
              <w:t>6329</w:t>
            </w:r>
            <w:r>
              <w:t xml:space="preserve"> </w:t>
            </w:r>
            <w:r w:rsidR="00DD4FF5">
              <w:t>169</w:t>
            </w:r>
          </w:p>
          <w:p w14:paraId="64360A53" w14:textId="4CA91758" w:rsidR="00B3597C" w:rsidRPr="00CF1A49" w:rsidRDefault="00C81656" w:rsidP="00913946">
            <w:pPr>
              <w:pStyle w:val="ContactInfo"/>
              <w:contextualSpacing w:val="0"/>
            </w:pPr>
            <w:r>
              <w:t>S</w:t>
            </w:r>
            <w:r w:rsidR="00DD4FF5">
              <w:t>hrouk</w:t>
            </w:r>
            <w:r>
              <w:t>tarek1112</w:t>
            </w:r>
            <w:r w:rsidR="00DD72C9">
              <w:t>@gmail.com</w:t>
            </w:r>
          </w:p>
          <w:p w14:paraId="2DBCA1A6" w14:textId="5D36BC2D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7BAA05E6" w14:textId="77777777" w:rsidTr="00692703">
        <w:tc>
          <w:tcPr>
            <w:tcW w:w="9360" w:type="dxa"/>
            <w:tcMar>
              <w:top w:w="432" w:type="dxa"/>
            </w:tcMar>
          </w:tcPr>
          <w:p w14:paraId="5A18921B" w14:textId="4AF19084" w:rsidR="001755A8" w:rsidRPr="00CF1A49" w:rsidRDefault="003D7349" w:rsidP="00913946">
            <w:pPr>
              <w:contextualSpacing w:val="0"/>
            </w:pPr>
            <w:r>
              <w:t xml:space="preserve">A </w:t>
            </w:r>
            <w:r w:rsidR="008E273C">
              <w:t xml:space="preserve">Quick learner, team player with 5+ years of experience in </w:t>
            </w:r>
            <w:r w:rsidR="0075112F">
              <w:t>education, and customer support fields</w:t>
            </w:r>
            <w:r w:rsidR="00E50E57">
              <w:t>.</w:t>
            </w:r>
            <w:r w:rsidR="00E50E57">
              <w:br/>
              <w:t>Always aiming for high standards with high level of ownership</w:t>
            </w:r>
            <w:r w:rsidR="00F2684B">
              <w:t>.</w:t>
            </w:r>
          </w:p>
        </w:tc>
      </w:tr>
    </w:tbl>
    <w:p w14:paraId="44B13E9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5E60670BEF342E8BDFD621D813B21A7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070A91A" w14:textId="77777777" w:rsidTr="00D66A52">
        <w:tc>
          <w:tcPr>
            <w:tcW w:w="9355" w:type="dxa"/>
          </w:tcPr>
          <w:p w14:paraId="5EBA1DCF" w14:textId="71DBD9B0" w:rsidR="001D0BF1" w:rsidRPr="00CF1A49" w:rsidRDefault="00644D2B" w:rsidP="001D0BF1">
            <w:pPr>
              <w:pStyle w:val="Heading3"/>
              <w:contextualSpacing w:val="0"/>
              <w:outlineLvl w:val="2"/>
            </w:pPr>
            <w:r>
              <w:t>OcT</w:t>
            </w:r>
            <w:r w:rsidR="005E6D5C">
              <w:t xml:space="preserve"> 202</w:t>
            </w:r>
            <w:r>
              <w:t>2</w:t>
            </w:r>
            <w:r w:rsidR="001D0BF1" w:rsidRPr="00CF1A49">
              <w:t xml:space="preserve"> – </w:t>
            </w:r>
            <w:r w:rsidR="005E6D5C">
              <w:t>present</w:t>
            </w:r>
          </w:p>
          <w:p w14:paraId="251685F0" w14:textId="1D5F6193" w:rsidR="001D0BF1" w:rsidRPr="00CF1A49" w:rsidRDefault="00D40E79" w:rsidP="001D0BF1">
            <w:pPr>
              <w:pStyle w:val="Heading2"/>
              <w:contextualSpacing w:val="0"/>
              <w:outlineLvl w:val="1"/>
            </w:pPr>
            <w:r>
              <w:t>Customer Service Specialist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</w:t>
            </w:r>
          </w:p>
          <w:p w14:paraId="5F04BC52" w14:textId="77777777" w:rsidR="001E3120" w:rsidRPr="00DD1C38" w:rsidRDefault="007C4DB8" w:rsidP="007C4DB8">
            <w:pPr>
              <w:pStyle w:val="ListParagraph"/>
              <w:numPr>
                <w:ilvl w:val="0"/>
                <w:numId w:val="14"/>
              </w:numPr>
            </w:pPr>
            <w:r w:rsidRPr="007C4DB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Handle all incoming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cal</w:t>
            </w:r>
            <w:r w:rsidR="002266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ls for </w:t>
            </w:r>
            <w:r w:rsidR="008855D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customer inquiries, complaints</w:t>
            </w:r>
            <w:r w:rsidR="00DD1C3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A8DBF79" w14:textId="77777777" w:rsidR="00DD1C38" w:rsidRPr="001F22A9" w:rsidRDefault="00786BB3" w:rsidP="007C4DB8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Handle complaint cases related to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customers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such as </w:t>
            </w:r>
            <w:r w:rsidR="00E05A7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Internet connections issue</w:t>
            </w:r>
            <w:r w:rsidR="0078408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r w:rsidR="001F22A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bundles issues.</w:t>
            </w:r>
          </w:p>
          <w:p w14:paraId="6C1D05B4" w14:textId="7013402F" w:rsidR="001F22A9" w:rsidRPr="00CF1A49" w:rsidRDefault="00551FAC" w:rsidP="00551FAC">
            <w:pPr>
              <w:pStyle w:val="ListParagraph"/>
              <w:numPr>
                <w:ilvl w:val="0"/>
                <w:numId w:val="14"/>
              </w:numPr>
            </w:pPr>
            <w:r w:rsidRPr="00551FAC">
              <w:t>Communicate vigorously with different internal and external channels to ensure complete</w:t>
            </w:r>
            <w:r w:rsidR="00F271E3">
              <w:t xml:space="preserve"> solving of issues</w:t>
            </w:r>
            <w:r w:rsidRPr="00551FAC">
              <w:t>.</w:t>
            </w:r>
          </w:p>
        </w:tc>
      </w:tr>
      <w:tr w:rsidR="00F61DF9" w:rsidRPr="00CF1A49" w14:paraId="5A1A8E97" w14:textId="77777777" w:rsidTr="00F61DF9">
        <w:tc>
          <w:tcPr>
            <w:tcW w:w="9355" w:type="dxa"/>
            <w:tcMar>
              <w:top w:w="216" w:type="dxa"/>
            </w:tcMar>
          </w:tcPr>
          <w:p w14:paraId="6D1414B2" w14:textId="27DFFD63" w:rsidR="00F61DF9" w:rsidRPr="00CF1A49" w:rsidRDefault="005B7945" w:rsidP="00F61DF9">
            <w:pPr>
              <w:pStyle w:val="Heading3"/>
              <w:contextualSpacing w:val="0"/>
              <w:outlineLvl w:val="2"/>
            </w:pPr>
            <w:r>
              <w:t>ApR</w:t>
            </w:r>
            <w:r w:rsidR="00907ABE">
              <w:t xml:space="preserve"> 202</w:t>
            </w:r>
            <w:r>
              <w:t>2</w:t>
            </w:r>
            <w:r w:rsidR="00F61DF9" w:rsidRPr="00CF1A49">
              <w:t xml:space="preserve"> – </w:t>
            </w:r>
            <w:r>
              <w:t>OCT</w:t>
            </w:r>
            <w:r w:rsidR="00576592">
              <w:t xml:space="preserve"> 202</w:t>
            </w:r>
            <w:r w:rsidR="00833161">
              <w:t>2</w:t>
            </w:r>
          </w:p>
          <w:p w14:paraId="366AF118" w14:textId="40A01EB6" w:rsidR="00F61DF9" w:rsidRPr="00CF1A49" w:rsidRDefault="001F2451" w:rsidP="00F61DF9">
            <w:pPr>
              <w:pStyle w:val="Heading2"/>
              <w:contextualSpacing w:val="0"/>
              <w:outlineLvl w:val="1"/>
            </w:pPr>
            <w:r>
              <w:t>Education specialist</w:t>
            </w:r>
            <w:r w:rsidR="00F61DF9" w:rsidRPr="00CF1A49">
              <w:t xml:space="preserve">, </w:t>
            </w:r>
            <w:r w:rsidR="003C07CC">
              <w:rPr>
                <w:rStyle w:val="SubtleReference"/>
                <w:rFonts w:cstheme="minorHAnsi"/>
                <w:caps w:val="0"/>
              </w:rPr>
              <w:t>M</w:t>
            </w:r>
            <w:r w:rsidR="003C07CC">
              <w:rPr>
                <w:rStyle w:val="SubtleReference"/>
                <w:rFonts w:cstheme="minorHAnsi"/>
              </w:rPr>
              <w:t xml:space="preserve">anaret </w:t>
            </w:r>
            <w:r w:rsidR="00D07638">
              <w:rPr>
                <w:rStyle w:val="SubtleReference"/>
                <w:rFonts w:cstheme="minorHAnsi"/>
              </w:rPr>
              <w:t>El</w:t>
            </w:r>
            <w:r w:rsidR="007C73E5">
              <w:rPr>
                <w:rStyle w:val="SubtleReference"/>
                <w:rFonts w:cstheme="minorHAnsi"/>
              </w:rPr>
              <w:t>-</w:t>
            </w:r>
            <w:r w:rsidR="00D07638">
              <w:rPr>
                <w:rStyle w:val="SubtleReference"/>
                <w:rFonts w:cstheme="minorHAnsi"/>
              </w:rPr>
              <w:t>Eman</w:t>
            </w:r>
            <w:r w:rsidR="001D0048">
              <w:rPr>
                <w:rStyle w:val="SubtleReference"/>
                <w:rFonts w:cstheme="minorHAnsi"/>
              </w:rPr>
              <w:t xml:space="preserve"> Language School</w:t>
            </w:r>
          </w:p>
          <w:p w14:paraId="12BABC98" w14:textId="23663B99" w:rsidR="00907ABE" w:rsidRDefault="00B05F92" w:rsidP="00171AA2">
            <w:pPr>
              <w:pStyle w:val="ListParagraph"/>
              <w:numPr>
                <w:ilvl w:val="0"/>
                <w:numId w:val="16"/>
              </w:numPr>
            </w:pPr>
            <w:r>
              <w:t>Developed curriculum for</w:t>
            </w:r>
            <w:r w:rsidR="00927596">
              <w:t xml:space="preserve"> kindergarten stage </w:t>
            </w:r>
            <w:r w:rsidR="00A75AF1">
              <w:t xml:space="preserve">to </w:t>
            </w:r>
            <w:r w:rsidR="00B343C0">
              <w:t>teach Arabic language fundamentals</w:t>
            </w:r>
            <w:r w:rsidR="008D60AA">
              <w:t>.</w:t>
            </w:r>
          </w:p>
          <w:p w14:paraId="77C87467" w14:textId="19BEF9E7" w:rsidR="003E1CFA" w:rsidRDefault="004B0546" w:rsidP="00171AA2">
            <w:pPr>
              <w:pStyle w:val="ListParagraph"/>
              <w:numPr>
                <w:ilvl w:val="0"/>
                <w:numId w:val="16"/>
              </w:numPr>
            </w:pPr>
            <w:r>
              <w:t xml:space="preserve">Designed curriculum booklet pages and content </w:t>
            </w:r>
            <w:r w:rsidR="00832867">
              <w:t>to be suitable for you</w:t>
            </w:r>
            <w:r w:rsidR="005D3310">
              <w:t>ng ages through</w:t>
            </w:r>
            <w:r w:rsidR="008A00DB">
              <w:t xml:space="preserve"> interactive </w:t>
            </w:r>
            <w:r w:rsidR="003C2F39">
              <w:t>images</w:t>
            </w:r>
            <w:r w:rsidR="006734D5">
              <w:t>, shapes and colors.</w:t>
            </w:r>
          </w:p>
          <w:p w14:paraId="0DB0BEFC" w14:textId="5796282A" w:rsidR="008D60AA" w:rsidRDefault="00E705F4" w:rsidP="00171AA2">
            <w:pPr>
              <w:pStyle w:val="ListParagraph"/>
              <w:numPr>
                <w:ilvl w:val="0"/>
                <w:numId w:val="16"/>
              </w:numPr>
            </w:pPr>
            <w:r>
              <w:t xml:space="preserve">Designed exams to ensure </w:t>
            </w:r>
            <w:r w:rsidR="008B6A0D">
              <w:t>the understanding of the communicated learning principles.</w:t>
            </w:r>
          </w:p>
          <w:p w14:paraId="24552BBE" w14:textId="1070D94C" w:rsidR="00840BAF" w:rsidRDefault="001848D7" w:rsidP="00171AA2">
            <w:pPr>
              <w:pStyle w:val="ListParagraph"/>
              <w:numPr>
                <w:ilvl w:val="0"/>
                <w:numId w:val="16"/>
              </w:numPr>
            </w:pPr>
            <w:r>
              <w:t>Participated</w:t>
            </w:r>
            <w:r w:rsidR="00376FF3">
              <w:t xml:space="preserve"> in summer camps preparation</w:t>
            </w:r>
            <w:r w:rsidR="002573D6">
              <w:t xml:space="preserve"> through </w:t>
            </w:r>
            <w:r w:rsidR="00AE6948">
              <w:t>generating ideas</w:t>
            </w:r>
            <w:r w:rsidR="009E2907">
              <w:t xml:space="preserve">, </w:t>
            </w:r>
            <w:r w:rsidR="00C748D1">
              <w:t xml:space="preserve">photoshoots, </w:t>
            </w:r>
            <w:r w:rsidR="009B42D8">
              <w:t xml:space="preserve">and organizing </w:t>
            </w:r>
            <w:r w:rsidR="00370ADE">
              <w:t>character building activities.</w:t>
            </w:r>
          </w:p>
          <w:p w14:paraId="42605933" w14:textId="77777777" w:rsidR="008B6A0D" w:rsidRDefault="008B6A0D" w:rsidP="003E1CFA">
            <w:pPr>
              <w:pStyle w:val="ListParagraph"/>
            </w:pPr>
          </w:p>
          <w:p w14:paraId="51891710" w14:textId="639C13F6" w:rsidR="00907ABE" w:rsidRPr="00CF1A49" w:rsidRDefault="00265BB8" w:rsidP="00907ABE">
            <w:pPr>
              <w:pStyle w:val="Heading3"/>
              <w:contextualSpacing w:val="0"/>
              <w:outlineLvl w:val="2"/>
            </w:pPr>
            <w:r>
              <w:t>Aug</w:t>
            </w:r>
            <w:r w:rsidR="008A672A">
              <w:t xml:space="preserve"> 201</w:t>
            </w:r>
            <w:r>
              <w:t>8</w:t>
            </w:r>
            <w:r w:rsidR="00907ABE" w:rsidRPr="00CF1A49">
              <w:t xml:space="preserve"> – </w:t>
            </w:r>
            <w:r w:rsidR="00177E52">
              <w:t>may</w:t>
            </w:r>
            <w:r w:rsidR="0018713C">
              <w:t xml:space="preserve"> 202</w:t>
            </w:r>
            <w:r w:rsidR="00177E52">
              <w:t>2</w:t>
            </w:r>
          </w:p>
          <w:p w14:paraId="13469CAD" w14:textId="417416A9" w:rsidR="00907ABE" w:rsidRPr="00CF1A49" w:rsidRDefault="00C63078" w:rsidP="00907ABE">
            <w:pPr>
              <w:pStyle w:val="Heading2"/>
              <w:contextualSpacing w:val="0"/>
              <w:outlineLvl w:val="1"/>
            </w:pPr>
            <w:r>
              <w:t>Kindergarten Arabic teacher</w:t>
            </w:r>
            <w:r w:rsidR="00907ABE" w:rsidRPr="00CF1A49">
              <w:t xml:space="preserve">, </w:t>
            </w:r>
            <w:r>
              <w:rPr>
                <w:rStyle w:val="SubtleReference"/>
              </w:rPr>
              <w:t>Manaret el-eman Language school</w:t>
            </w:r>
          </w:p>
          <w:p w14:paraId="377010B3" w14:textId="7C508C51" w:rsidR="00907ABE" w:rsidRDefault="007600B1" w:rsidP="0057751F">
            <w:pPr>
              <w:pStyle w:val="ListParagraph"/>
              <w:numPr>
                <w:ilvl w:val="0"/>
                <w:numId w:val="17"/>
              </w:numPr>
            </w:pPr>
            <w:r>
              <w:t xml:space="preserve">Created </w:t>
            </w:r>
            <w:r w:rsidR="00D81F6D">
              <w:t>a</w:t>
            </w:r>
            <w:r>
              <w:t xml:space="preserve"> </w:t>
            </w:r>
            <w:r w:rsidR="00374398">
              <w:t xml:space="preserve">suitable environment for young generation to </w:t>
            </w:r>
            <w:r w:rsidR="00F80B0D">
              <w:t xml:space="preserve">receive and fully understand the delivered learning </w:t>
            </w:r>
            <w:r w:rsidR="00A46E2B">
              <w:t>information</w:t>
            </w:r>
            <w:r w:rsidR="00051B23">
              <w:t>.</w:t>
            </w:r>
          </w:p>
          <w:p w14:paraId="31E239F7" w14:textId="572C7E27" w:rsidR="00051B23" w:rsidRDefault="00051B23" w:rsidP="0057751F">
            <w:pPr>
              <w:pStyle w:val="ListParagraph"/>
              <w:numPr>
                <w:ilvl w:val="0"/>
                <w:numId w:val="17"/>
              </w:numPr>
            </w:pPr>
            <w:r>
              <w:t xml:space="preserve">Improved </w:t>
            </w:r>
            <w:r w:rsidR="007175FB">
              <w:t>students’ attitude and way of communication with other colleagues and teachers.</w:t>
            </w:r>
          </w:p>
          <w:p w14:paraId="3E1AE012" w14:textId="00057A2A" w:rsidR="0092691E" w:rsidRDefault="0092691E" w:rsidP="0057751F">
            <w:pPr>
              <w:pStyle w:val="ListParagraph"/>
              <w:numPr>
                <w:ilvl w:val="0"/>
                <w:numId w:val="17"/>
              </w:numPr>
            </w:pPr>
            <w:r>
              <w:t>Handled</w:t>
            </w:r>
            <w:r w:rsidR="00E51BE9">
              <w:t xml:space="preserve"> </w:t>
            </w:r>
            <w:r w:rsidR="004A7D84">
              <w:t xml:space="preserve">patiently </w:t>
            </w:r>
            <w:r w:rsidR="00E51BE9">
              <w:t>kids with special needs for education</w:t>
            </w:r>
            <w:r w:rsidR="009D73AF">
              <w:t xml:space="preserve"> </w:t>
            </w:r>
            <w:r w:rsidR="008D55EE">
              <w:t>through active listening and understanding</w:t>
            </w:r>
            <w:r w:rsidR="00ED0E7F">
              <w:t xml:space="preserve"> and</w:t>
            </w:r>
            <w:r w:rsidR="00ED58C4">
              <w:t xml:space="preserve"> </w:t>
            </w:r>
            <w:r w:rsidR="00693814">
              <w:t>suggesting needed action to parents.</w:t>
            </w:r>
            <w:r w:rsidR="004A7D84">
              <w:t xml:space="preserve"> </w:t>
            </w:r>
          </w:p>
          <w:p w14:paraId="0332DD7B" w14:textId="32E2C6AE" w:rsidR="007175FB" w:rsidRDefault="0050006E" w:rsidP="0057751F">
            <w:pPr>
              <w:pStyle w:val="ListParagraph"/>
              <w:numPr>
                <w:ilvl w:val="0"/>
                <w:numId w:val="17"/>
              </w:numPr>
            </w:pPr>
            <w:r>
              <w:t xml:space="preserve">Used </w:t>
            </w:r>
            <w:r w:rsidR="0092772D">
              <w:t>conventional</w:t>
            </w:r>
            <w:r w:rsidR="00AC15A9">
              <w:t xml:space="preserve"> education ways and unconventional education ways</w:t>
            </w:r>
            <w:r w:rsidR="0034116C">
              <w:t xml:space="preserve"> </w:t>
            </w:r>
            <w:r w:rsidR="006F44A7">
              <w:t>such as</w:t>
            </w:r>
            <w:r w:rsidR="00AC15A9">
              <w:t xml:space="preserve"> the Montessori way of education.</w:t>
            </w:r>
          </w:p>
          <w:p w14:paraId="0BB103C8" w14:textId="37089F07" w:rsidR="003F0A38" w:rsidRDefault="001634A8" w:rsidP="0057751F">
            <w:pPr>
              <w:pStyle w:val="ListParagraph"/>
              <w:numPr>
                <w:ilvl w:val="0"/>
                <w:numId w:val="17"/>
              </w:numPr>
            </w:pPr>
            <w:r>
              <w:t xml:space="preserve">Applied creative </w:t>
            </w:r>
            <w:r w:rsidR="001C651D">
              <w:t>educational</w:t>
            </w:r>
            <w:r w:rsidR="004A0320">
              <w:t xml:space="preserve"> </w:t>
            </w:r>
            <w:r w:rsidR="008D62DD">
              <w:t>content</w:t>
            </w:r>
            <w:r w:rsidR="005129BF">
              <w:t xml:space="preserve"> </w:t>
            </w:r>
            <w:r w:rsidR="008337A5">
              <w:t>by adding visual</w:t>
            </w:r>
            <w:r w:rsidR="004023B1">
              <w:t xml:space="preserve">, touchable </w:t>
            </w:r>
            <w:r w:rsidR="00693669">
              <w:t>content</w:t>
            </w:r>
            <w:r w:rsidR="00322E7F">
              <w:t>, and physical activities</w:t>
            </w:r>
            <w:r w:rsidR="00B370EB">
              <w:t>.</w:t>
            </w:r>
          </w:p>
          <w:p w14:paraId="1B113BCD" w14:textId="77777777" w:rsidR="00AD77BC" w:rsidRDefault="00AD77BC" w:rsidP="0092691E">
            <w:pPr>
              <w:pStyle w:val="ListParagraph"/>
            </w:pPr>
          </w:p>
          <w:p w14:paraId="0FA41A0C" w14:textId="77777777" w:rsidR="00907ABE" w:rsidRDefault="00907ABE" w:rsidP="00907ABE"/>
          <w:p w14:paraId="09B574E5" w14:textId="333754BB" w:rsidR="00907ABE" w:rsidRPr="00CF1A49" w:rsidRDefault="005C3F80" w:rsidP="00907ABE">
            <w:pPr>
              <w:pStyle w:val="Heading3"/>
              <w:contextualSpacing w:val="0"/>
              <w:outlineLvl w:val="2"/>
            </w:pPr>
            <w:r>
              <w:t xml:space="preserve">Apr </w:t>
            </w:r>
            <w:r w:rsidR="00814294">
              <w:t>201</w:t>
            </w:r>
            <w:r>
              <w:t>7</w:t>
            </w:r>
            <w:r w:rsidR="00907ABE" w:rsidRPr="00CF1A49">
              <w:t xml:space="preserve"> – </w:t>
            </w:r>
            <w:r>
              <w:t>Apr</w:t>
            </w:r>
            <w:r w:rsidR="00C96850">
              <w:t xml:space="preserve"> 201</w:t>
            </w:r>
            <w:r>
              <w:t>8</w:t>
            </w:r>
          </w:p>
          <w:p w14:paraId="11521B7C" w14:textId="1E0DA85B" w:rsidR="00907ABE" w:rsidRPr="00CF1A49" w:rsidRDefault="005C3F80" w:rsidP="00907ABE">
            <w:pPr>
              <w:pStyle w:val="Heading2"/>
              <w:contextualSpacing w:val="0"/>
              <w:outlineLvl w:val="1"/>
            </w:pPr>
            <w:r>
              <w:t>Public relations specialist</w:t>
            </w:r>
            <w:r w:rsidR="00907ABE" w:rsidRPr="00CF1A49">
              <w:t xml:space="preserve">, </w:t>
            </w:r>
            <w:r>
              <w:rPr>
                <w:rStyle w:val="SubtleReference"/>
              </w:rPr>
              <w:t>magdy salem foundation</w:t>
            </w:r>
          </w:p>
          <w:p w14:paraId="3FAFE615" w14:textId="6865C895" w:rsidR="00907ABE" w:rsidRDefault="00355F04" w:rsidP="00203633">
            <w:pPr>
              <w:pStyle w:val="ListParagraph"/>
              <w:numPr>
                <w:ilvl w:val="0"/>
                <w:numId w:val="18"/>
              </w:numPr>
            </w:pPr>
            <w:r>
              <w:t xml:space="preserve">Dealt with </w:t>
            </w:r>
            <w:r w:rsidR="001A6E16">
              <w:t>national and inter</w:t>
            </w:r>
            <w:r w:rsidR="00763843">
              <w:t xml:space="preserve">national customers to deliver prices for </w:t>
            </w:r>
            <w:r w:rsidR="00B835A8">
              <w:t xml:space="preserve">containers, and </w:t>
            </w:r>
            <w:r w:rsidR="00763843">
              <w:t xml:space="preserve">food </w:t>
            </w:r>
            <w:r w:rsidR="003D5612">
              <w:t>supplies</w:t>
            </w:r>
            <w:r w:rsidR="00980B9D">
              <w:t xml:space="preserve"> to import and export activities.</w:t>
            </w:r>
          </w:p>
        </w:tc>
      </w:tr>
    </w:tbl>
    <w:sdt>
      <w:sdtPr>
        <w:alias w:val="Education:"/>
        <w:tag w:val="Education:"/>
        <w:id w:val="-1908763273"/>
        <w:placeholder>
          <w:docPart w:val="8C92AF52E6E044EC901FB0047D573A22"/>
        </w:placeholder>
        <w:temporary/>
        <w:showingPlcHdr/>
        <w15:appearance w15:val="hidden"/>
      </w:sdtPr>
      <w:sdtContent>
        <w:p w14:paraId="47DD245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562F8B2" w14:textId="77777777" w:rsidTr="00D66A52">
        <w:tc>
          <w:tcPr>
            <w:tcW w:w="9355" w:type="dxa"/>
          </w:tcPr>
          <w:p w14:paraId="09C76C75" w14:textId="4DB95038" w:rsidR="001D0BF1" w:rsidRPr="00CF1A49" w:rsidRDefault="00CA1864" w:rsidP="001D0BF1">
            <w:pPr>
              <w:pStyle w:val="Heading3"/>
              <w:contextualSpacing w:val="0"/>
              <w:outlineLvl w:val="2"/>
            </w:pPr>
            <w:r>
              <w:t>july</w:t>
            </w:r>
            <w:r w:rsidR="001D0BF1" w:rsidRPr="00CF1A49">
              <w:t xml:space="preserve"> </w:t>
            </w:r>
            <w:r>
              <w:t>20</w:t>
            </w:r>
            <w:r w:rsidR="00E43AAE">
              <w:t>18</w:t>
            </w:r>
          </w:p>
          <w:p w14:paraId="429871FC" w14:textId="5F6E6515" w:rsidR="001D0BF1" w:rsidRPr="00CF1A49" w:rsidRDefault="000B5732" w:rsidP="001D0BF1">
            <w:pPr>
              <w:pStyle w:val="Heading2"/>
              <w:contextualSpacing w:val="0"/>
              <w:outlineLvl w:val="1"/>
            </w:pPr>
            <w:r>
              <w:t xml:space="preserve">bachelor </w:t>
            </w:r>
            <w:r w:rsidR="00DC4AEC">
              <w:t xml:space="preserve">of </w:t>
            </w:r>
            <w:r w:rsidR="00F011CC">
              <w:t>Education</w:t>
            </w:r>
            <w:r w:rsidR="001D0BF1" w:rsidRPr="00CF1A49">
              <w:t xml:space="preserve">, </w:t>
            </w:r>
            <w:r w:rsidR="00DC4AEC">
              <w:rPr>
                <w:rStyle w:val="SubtleReference"/>
              </w:rPr>
              <w:t>ain shams university</w:t>
            </w:r>
          </w:p>
          <w:p w14:paraId="6D59B433" w14:textId="03B16415" w:rsidR="007538DC" w:rsidRPr="00CF1A49" w:rsidRDefault="00F011CC" w:rsidP="007538DC">
            <w:pPr>
              <w:contextualSpacing w:val="0"/>
            </w:pPr>
            <w:r>
              <w:rPr>
                <w:b/>
                <w:bCs/>
              </w:rPr>
              <w:t>Major</w:t>
            </w:r>
            <w:r w:rsidR="00C30FDD">
              <w:rPr>
                <w:b/>
                <w:bCs/>
              </w:rPr>
              <w:br/>
            </w:r>
            <w:r>
              <w:t>Psychology Department</w:t>
            </w:r>
          </w:p>
        </w:tc>
      </w:tr>
      <w:tr w:rsidR="00F61DF9" w:rsidRPr="00CF1A49" w14:paraId="7469F39A" w14:textId="77777777" w:rsidTr="00F61DF9">
        <w:tc>
          <w:tcPr>
            <w:tcW w:w="9355" w:type="dxa"/>
            <w:tcMar>
              <w:top w:w="216" w:type="dxa"/>
            </w:tcMar>
          </w:tcPr>
          <w:p w14:paraId="128ADDC1" w14:textId="7612FA4A" w:rsidR="00F61DF9" w:rsidRDefault="00F61DF9" w:rsidP="00A07B47">
            <w:pPr>
              <w:pStyle w:val="Heading3"/>
              <w:contextualSpacing w:val="0"/>
            </w:pPr>
          </w:p>
        </w:tc>
      </w:tr>
    </w:tbl>
    <w:p w14:paraId="1FB34785" w14:textId="26768410" w:rsidR="00486277" w:rsidRPr="00CF1A49" w:rsidRDefault="00AB7D51" w:rsidP="00486277">
      <w:pPr>
        <w:pStyle w:val="Heading1"/>
      </w:pPr>
      <w:r>
        <w:t>Computer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24D6978" w14:textId="77777777" w:rsidTr="00CF1A49">
        <w:tc>
          <w:tcPr>
            <w:tcW w:w="4675" w:type="dxa"/>
          </w:tcPr>
          <w:p w14:paraId="3BCB746F" w14:textId="5801F1B3" w:rsidR="001E3120" w:rsidRPr="006E1507" w:rsidRDefault="00631E32" w:rsidP="006E1507">
            <w:pPr>
              <w:pStyle w:val="ListBullet"/>
              <w:contextualSpacing w:val="0"/>
            </w:pPr>
            <w:r>
              <w:t>Microsoft Word</w:t>
            </w:r>
          </w:p>
          <w:p w14:paraId="2B3439D3" w14:textId="77777777" w:rsidR="001F4E6D" w:rsidRDefault="00631E32" w:rsidP="006E1507">
            <w:pPr>
              <w:pStyle w:val="ListBullet"/>
              <w:contextualSpacing w:val="0"/>
            </w:pPr>
            <w:r>
              <w:t>Microsoft Excel</w:t>
            </w:r>
          </w:p>
          <w:p w14:paraId="073EAC3B" w14:textId="566F07C7" w:rsidR="00841FD8" w:rsidRPr="006E1507" w:rsidRDefault="00841FD8" w:rsidP="006E1507">
            <w:pPr>
              <w:pStyle w:val="ListBullet"/>
              <w:contextualSpacing w:val="0"/>
            </w:pPr>
            <w:r>
              <w:t xml:space="preserve">Microsoft </w:t>
            </w:r>
            <w:r w:rsidR="0087639B">
              <w:t>PowerPoint</w:t>
            </w:r>
          </w:p>
        </w:tc>
        <w:tc>
          <w:tcPr>
            <w:tcW w:w="4675" w:type="dxa"/>
            <w:tcMar>
              <w:left w:w="360" w:type="dxa"/>
            </w:tcMar>
          </w:tcPr>
          <w:p w14:paraId="0A62081D" w14:textId="5A1D54E9" w:rsidR="003A0632" w:rsidRPr="006E1507" w:rsidRDefault="003A0632" w:rsidP="00841FD8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75239D10" w14:textId="2E5B1340" w:rsidR="001E3120" w:rsidRPr="006E1507" w:rsidRDefault="001E3120" w:rsidP="00AB7D5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ED407C6" w14:textId="51E700A8" w:rsidR="00AD782D" w:rsidRPr="00CF1A49" w:rsidRDefault="00606A37" w:rsidP="0062312F">
      <w:pPr>
        <w:pStyle w:val="Heading1"/>
      </w:pPr>
      <w:r>
        <w:t>Language Skills</w:t>
      </w:r>
    </w:p>
    <w:p w14:paraId="776E79DD" w14:textId="106506EA" w:rsidR="00BA20C6" w:rsidRPr="00F052BE" w:rsidRDefault="00BA20C6" w:rsidP="00BA20C6">
      <w:pPr>
        <w:pStyle w:val="ListBullet"/>
      </w:pPr>
      <w:r w:rsidRPr="00F052BE">
        <w:rPr>
          <w:rFonts w:ascii="Roboto-Regular" w:hAnsi="Roboto-Regular" w:cs="Roboto-Regular"/>
          <w:color w:val="333333"/>
          <w:sz w:val="21"/>
          <w:szCs w:val="21"/>
        </w:rPr>
        <w:t xml:space="preserve">Arabic: </w:t>
      </w:r>
      <w:r>
        <w:rPr>
          <w:rFonts w:ascii="Roboto-Regular" w:hAnsi="Roboto-Regular" w:cs="Roboto-Regular"/>
          <w:color w:val="333333"/>
          <w:sz w:val="21"/>
          <w:szCs w:val="21"/>
        </w:rPr>
        <w:t>Mother Tongue</w:t>
      </w:r>
      <w:r>
        <w:rPr>
          <w:rFonts w:ascii="Roboto-Regular" w:hAnsi="Roboto-Regular" w:cs="Roboto-Regular"/>
          <w:color w:val="333333"/>
          <w:sz w:val="21"/>
          <w:szCs w:val="21"/>
        </w:rPr>
        <w:t>.</w:t>
      </w:r>
    </w:p>
    <w:p w14:paraId="473AEF0D" w14:textId="7AEF4160" w:rsidR="00B51D1B" w:rsidRPr="001F2F92" w:rsidRDefault="00BA20C6" w:rsidP="00BA20C6">
      <w:pPr>
        <w:pStyle w:val="ListBullet"/>
      </w:pPr>
      <w:r w:rsidRPr="00F052BE">
        <w:rPr>
          <w:rFonts w:ascii="Roboto-Regular" w:hAnsi="Roboto-Regular" w:cs="Roboto-Regular"/>
          <w:color w:val="333333"/>
          <w:sz w:val="21"/>
          <w:szCs w:val="21"/>
        </w:rPr>
        <w:t xml:space="preserve">English: </w:t>
      </w:r>
      <w:r>
        <w:rPr>
          <w:rFonts w:ascii="Roboto-Regular" w:hAnsi="Roboto-Regular" w:cs="Roboto-Regular"/>
          <w:color w:val="333333"/>
          <w:sz w:val="21"/>
          <w:szCs w:val="21"/>
        </w:rPr>
        <w:t>Good</w:t>
      </w:r>
      <w:r>
        <w:rPr>
          <w:rFonts w:ascii="Roboto-Regular" w:hAnsi="Roboto-Regular" w:cs="Roboto-Regular"/>
          <w:color w:val="333333"/>
          <w:sz w:val="21"/>
          <w:szCs w:val="21"/>
        </w:rPr>
        <w:t xml:space="preserve"> written &amp; spoken.</w:t>
      </w:r>
    </w:p>
    <w:p w14:paraId="58A195F8" w14:textId="46822FBE" w:rsidR="001F2F92" w:rsidRPr="00CF1A49" w:rsidRDefault="00B071FE" w:rsidP="001F2F92">
      <w:pPr>
        <w:pStyle w:val="Heading1"/>
      </w:pPr>
      <w:r>
        <w:t>Soft</w:t>
      </w:r>
      <w:r w:rsidR="001F2F92">
        <w:t xml:space="preserve">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927A5" w:rsidRPr="006E1507" w14:paraId="5CFC12BC" w14:textId="77777777" w:rsidTr="00403D97">
        <w:trPr>
          <w:trHeight w:val="1318"/>
        </w:trPr>
        <w:tc>
          <w:tcPr>
            <w:tcW w:w="4680" w:type="dxa"/>
          </w:tcPr>
          <w:p w14:paraId="04DCB28B" w14:textId="77777777" w:rsidR="002927A5" w:rsidRPr="00F311DD" w:rsidRDefault="002927A5" w:rsidP="00C72604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Active listening.</w:t>
            </w:r>
          </w:p>
          <w:p w14:paraId="21BA24C9" w14:textId="01BD9FED" w:rsidR="002927A5" w:rsidRPr="00F311DD" w:rsidRDefault="00041F84" w:rsidP="00C72604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Quick lea</w:t>
            </w:r>
            <w:r w:rsidR="001F147A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rning.</w:t>
            </w:r>
          </w:p>
          <w:p w14:paraId="7D2205E3" w14:textId="77777777" w:rsidR="002927A5" w:rsidRPr="00F311DD" w:rsidRDefault="002927A5" w:rsidP="00C72604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Teamwork.</w:t>
            </w:r>
          </w:p>
          <w:p w14:paraId="1D48D1A0" w14:textId="3BD06E9A" w:rsidR="002927A5" w:rsidRPr="006E1507" w:rsidRDefault="001F147A" w:rsidP="00C72604">
            <w:pPr>
              <w:pStyle w:val="ListBullet"/>
              <w:contextualSpacing w:val="0"/>
            </w:pP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Ownership</w:t>
            </w:r>
            <w:r w:rsidR="002927A5"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</w:p>
        </w:tc>
        <w:tc>
          <w:tcPr>
            <w:tcW w:w="4680" w:type="dxa"/>
            <w:tcMar>
              <w:left w:w="360" w:type="dxa"/>
            </w:tcMar>
          </w:tcPr>
          <w:p w14:paraId="0D9E99DB" w14:textId="77777777" w:rsidR="002927A5" w:rsidRPr="00F311DD" w:rsidRDefault="002927A5" w:rsidP="00C72604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 xml:space="preserve">Decision making. </w:t>
            </w:r>
          </w:p>
          <w:p w14:paraId="188118EA" w14:textId="77777777" w:rsidR="002927A5" w:rsidRPr="00F311DD" w:rsidRDefault="002927A5" w:rsidP="00C72604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Leadership</w:t>
            </w: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</w:p>
          <w:p w14:paraId="2BA57EE2" w14:textId="77777777" w:rsidR="002927A5" w:rsidRPr="00F311DD" w:rsidRDefault="002927A5" w:rsidP="00C72604">
            <w:pPr>
              <w:pStyle w:val="ListBullet"/>
              <w:contextualSpacing w:val="0"/>
              <w:rPr>
                <w:rFonts w:ascii="Roboto-Regular" w:hAnsi="Roboto-Regular" w:cs="Roboto-Regular"/>
                <w:color w:val="333333"/>
                <w:sz w:val="21"/>
                <w:szCs w:val="21"/>
              </w:rPr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Problem solving</w:t>
            </w: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</w:p>
          <w:p w14:paraId="07016E96" w14:textId="77777777" w:rsidR="002927A5" w:rsidRPr="006E1507" w:rsidRDefault="002927A5" w:rsidP="00C72604">
            <w:pPr>
              <w:pStyle w:val="ListBullet"/>
              <w:contextualSpacing w:val="0"/>
            </w:pPr>
            <w:r w:rsidRPr="00F311DD"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Time and stress management</w:t>
            </w:r>
            <w:r>
              <w:rPr>
                <w:rFonts w:ascii="Roboto-Regular" w:hAnsi="Roboto-Regular" w:cs="Roboto-Regular"/>
                <w:color w:val="333333"/>
                <w:sz w:val="21"/>
                <w:szCs w:val="21"/>
              </w:rPr>
              <w:t>.</w:t>
            </w:r>
            <w:r>
              <w:t xml:space="preserve"> </w:t>
            </w:r>
          </w:p>
        </w:tc>
      </w:tr>
    </w:tbl>
    <w:p w14:paraId="6FB7CC39" w14:textId="77777777" w:rsidR="00403D97" w:rsidRDefault="00403D97" w:rsidP="00403D97">
      <w:pPr>
        <w:pStyle w:val="Heading1"/>
      </w:pPr>
      <w:r>
        <w:t>Refernces</w:t>
      </w:r>
    </w:p>
    <w:p w14:paraId="7922A57C" w14:textId="77777777" w:rsidR="00403D97" w:rsidRPr="00D77BEC" w:rsidRDefault="00403D97" w:rsidP="00403D97">
      <w:pPr>
        <w:pStyle w:val="ListBullet"/>
        <w:numPr>
          <w:ilvl w:val="0"/>
          <w:numId w:val="0"/>
        </w:numPr>
        <w:ind w:left="360" w:hanging="360"/>
        <w:rPr>
          <w:rFonts w:ascii="Roboto-Regular" w:hAnsi="Roboto-Regular" w:cs="Roboto-Regular"/>
          <w:color w:val="333333"/>
          <w:sz w:val="21"/>
          <w:szCs w:val="21"/>
        </w:rPr>
      </w:pPr>
      <w:r w:rsidRPr="00F311DD">
        <w:rPr>
          <w:rFonts w:ascii="Roboto-Regular" w:hAnsi="Roboto-Regular" w:cs="Roboto-Regular"/>
          <w:color w:val="333333"/>
          <w:sz w:val="21"/>
          <w:szCs w:val="21"/>
        </w:rPr>
        <w:t>Available upon request.</w:t>
      </w:r>
    </w:p>
    <w:p w14:paraId="723439FD" w14:textId="77777777" w:rsidR="001F2F92" w:rsidRPr="006E1507" w:rsidRDefault="001F2F92" w:rsidP="001F2F92">
      <w:pPr>
        <w:pStyle w:val="ListBullet"/>
        <w:numPr>
          <w:ilvl w:val="0"/>
          <w:numId w:val="0"/>
        </w:numPr>
        <w:ind w:left="360" w:hanging="360"/>
      </w:pPr>
    </w:p>
    <w:sectPr w:rsidR="001F2F92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DCA8" w14:textId="77777777" w:rsidR="004F0986" w:rsidRDefault="004F0986" w:rsidP="0068194B">
      <w:r>
        <w:separator/>
      </w:r>
    </w:p>
    <w:p w14:paraId="6520133D" w14:textId="77777777" w:rsidR="004F0986" w:rsidRDefault="004F0986"/>
    <w:p w14:paraId="1A8EEEE4" w14:textId="77777777" w:rsidR="004F0986" w:rsidRDefault="004F0986"/>
  </w:endnote>
  <w:endnote w:type="continuationSeparator" w:id="0">
    <w:p w14:paraId="6665F370" w14:textId="77777777" w:rsidR="004F0986" w:rsidRDefault="004F0986" w:rsidP="0068194B">
      <w:r>
        <w:continuationSeparator/>
      </w:r>
    </w:p>
    <w:p w14:paraId="70390F70" w14:textId="77777777" w:rsidR="004F0986" w:rsidRDefault="004F0986"/>
    <w:p w14:paraId="58123046" w14:textId="77777777" w:rsidR="004F0986" w:rsidRDefault="004F0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BF69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D5EF" w14:textId="77777777" w:rsidR="004F0986" w:rsidRDefault="004F0986" w:rsidP="0068194B">
      <w:r>
        <w:separator/>
      </w:r>
    </w:p>
    <w:p w14:paraId="70873B2A" w14:textId="77777777" w:rsidR="004F0986" w:rsidRDefault="004F0986"/>
    <w:p w14:paraId="0EF5B884" w14:textId="77777777" w:rsidR="004F0986" w:rsidRDefault="004F0986"/>
  </w:footnote>
  <w:footnote w:type="continuationSeparator" w:id="0">
    <w:p w14:paraId="3853303D" w14:textId="77777777" w:rsidR="004F0986" w:rsidRDefault="004F0986" w:rsidP="0068194B">
      <w:r>
        <w:continuationSeparator/>
      </w:r>
    </w:p>
    <w:p w14:paraId="6A6E5485" w14:textId="77777777" w:rsidR="004F0986" w:rsidRDefault="004F0986"/>
    <w:p w14:paraId="25AD73A5" w14:textId="77777777" w:rsidR="004F0986" w:rsidRDefault="004F0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CEF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94B242" wp14:editId="6B874B5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D9924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alt="Envelope outline" style="width:13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" o:bullet="t">
        <v:imagedata r:id="rId1" o:title="" croptop="-12971f" cropbottom="-13653f" cropright="-244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97466F"/>
    <w:multiLevelType w:val="hybridMultilevel"/>
    <w:tmpl w:val="8A90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B765DD"/>
    <w:multiLevelType w:val="hybridMultilevel"/>
    <w:tmpl w:val="1FCC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1A26E5E"/>
    <w:multiLevelType w:val="hybridMultilevel"/>
    <w:tmpl w:val="D656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E10BA"/>
    <w:multiLevelType w:val="hybridMultilevel"/>
    <w:tmpl w:val="C876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C3B82"/>
    <w:multiLevelType w:val="hybridMultilevel"/>
    <w:tmpl w:val="593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7956">
    <w:abstractNumId w:val="9"/>
  </w:num>
  <w:num w:numId="2" w16cid:durableId="230628410">
    <w:abstractNumId w:val="8"/>
  </w:num>
  <w:num w:numId="3" w16cid:durableId="2058583221">
    <w:abstractNumId w:val="7"/>
  </w:num>
  <w:num w:numId="4" w16cid:durableId="632058398">
    <w:abstractNumId w:val="6"/>
  </w:num>
  <w:num w:numId="5" w16cid:durableId="1503660474">
    <w:abstractNumId w:val="11"/>
  </w:num>
  <w:num w:numId="6" w16cid:durableId="274530553">
    <w:abstractNumId w:val="3"/>
  </w:num>
  <w:num w:numId="7" w16cid:durableId="1133772">
    <w:abstractNumId w:val="12"/>
  </w:num>
  <w:num w:numId="8" w16cid:durableId="1763456772">
    <w:abstractNumId w:val="2"/>
  </w:num>
  <w:num w:numId="9" w16cid:durableId="2079090361">
    <w:abstractNumId w:val="14"/>
  </w:num>
  <w:num w:numId="10" w16cid:durableId="789277341">
    <w:abstractNumId w:val="5"/>
  </w:num>
  <w:num w:numId="11" w16cid:durableId="1534537906">
    <w:abstractNumId w:val="4"/>
  </w:num>
  <w:num w:numId="12" w16cid:durableId="325089798">
    <w:abstractNumId w:val="1"/>
  </w:num>
  <w:num w:numId="13" w16cid:durableId="78868471">
    <w:abstractNumId w:val="0"/>
  </w:num>
  <w:num w:numId="14" w16cid:durableId="1478835470">
    <w:abstractNumId w:val="17"/>
  </w:num>
  <w:num w:numId="15" w16cid:durableId="89400157">
    <w:abstractNumId w:val="15"/>
  </w:num>
  <w:num w:numId="16" w16cid:durableId="299843030">
    <w:abstractNumId w:val="10"/>
  </w:num>
  <w:num w:numId="17" w16cid:durableId="619995117">
    <w:abstractNumId w:val="16"/>
  </w:num>
  <w:num w:numId="18" w16cid:durableId="21323628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84"/>
    <w:rsid w:val="000001EF"/>
    <w:rsid w:val="00007322"/>
    <w:rsid w:val="00007728"/>
    <w:rsid w:val="00022EB2"/>
    <w:rsid w:val="00024584"/>
    <w:rsid w:val="00024730"/>
    <w:rsid w:val="00041F84"/>
    <w:rsid w:val="00051B23"/>
    <w:rsid w:val="00055E95"/>
    <w:rsid w:val="0007021F"/>
    <w:rsid w:val="000A7A03"/>
    <w:rsid w:val="000B2BA5"/>
    <w:rsid w:val="000B5732"/>
    <w:rsid w:val="000C7D16"/>
    <w:rsid w:val="000D5F86"/>
    <w:rsid w:val="000D61AD"/>
    <w:rsid w:val="000E7C4A"/>
    <w:rsid w:val="000F2F8C"/>
    <w:rsid w:val="0010006E"/>
    <w:rsid w:val="001045A8"/>
    <w:rsid w:val="00114A91"/>
    <w:rsid w:val="00115F6C"/>
    <w:rsid w:val="001427E1"/>
    <w:rsid w:val="001634A8"/>
    <w:rsid w:val="00163668"/>
    <w:rsid w:val="00171566"/>
    <w:rsid w:val="00171AA2"/>
    <w:rsid w:val="00174676"/>
    <w:rsid w:val="001755A8"/>
    <w:rsid w:val="00177E52"/>
    <w:rsid w:val="00184014"/>
    <w:rsid w:val="001848D7"/>
    <w:rsid w:val="0018713C"/>
    <w:rsid w:val="00192008"/>
    <w:rsid w:val="001A6E16"/>
    <w:rsid w:val="001A6E18"/>
    <w:rsid w:val="001C0E68"/>
    <w:rsid w:val="001C4B6F"/>
    <w:rsid w:val="001C651D"/>
    <w:rsid w:val="001D0048"/>
    <w:rsid w:val="001D0BF1"/>
    <w:rsid w:val="001D521F"/>
    <w:rsid w:val="001E0B2F"/>
    <w:rsid w:val="001E3120"/>
    <w:rsid w:val="001E7E0C"/>
    <w:rsid w:val="001F0BB0"/>
    <w:rsid w:val="001F147A"/>
    <w:rsid w:val="001F22A9"/>
    <w:rsid w:val="001F2451"/>
    <w:rsid w:val="001F2F92"/>
    <w:rsid w:val="001F4E6D"/>
    <w:rsid w:val="001F6140"/>
    <w:rsid w:val="00203573"/>
    <w:rsid w:val="00203633"/>
    <w:rsid w:val="0020597D"/>
    <w:rsid w:val="00213B4C"/>
    <w:rsid w:val="00215C06"/>
    <w:rsid w:val="002253B0"/>
    <w:rsid w:val="0022663B"/>
    <w:rsid w:val="00236D54"/>
    <w:rsid w:val="00241D8C"/>
    <w:rsid w:val="00241FDB"/>
    <w:rsid w:val="0024720C"/>
    <w:rsid w:val="002573D6"/>
    <w:rsid w:val="002579B9"/>
    <w:rsid w:val="002617AE"/>
    <w:rsid w:val="002638D0"/>
    <w:rsid w:val="002647D3"/>
    <w:rsid w:val="00265BB8"/>
    <w:rsid w:val="00271903"/>
    <w:rsid w:val="00275EAE"/>
    <w:rsid w:val="002927A5"/>
    <w:rsid w:val="00294998"/>
    <w:rsid w:val="00296EF0"/>
    <w:rsid w:val="00297F18"/>
    <w:rsid w:val="002A1945"/>
    <w:rsid w:val="002B2958"/>
    <w:rsid w:val="002B2CFA"/>
    <w:rsid w:val="002B3FC8"/>
    <w:rsid w:val="002D23C5"/>
    <w:rsid w:val="002D6137"/>
    <w:rsid w:val="002E7E61"/>
    <w:rsid w:val="002F05E5"/>
    <w:rsid w:val="002F254D"/>
    <w:rsid w:val="002F30E4"/>
    <w:rsid w:val="003032A9"/>
    <w:rsid w:val="00307140"/>
    <w:rsid w:val="00316DFF"/>
    <w:rsid w:val="00322E7F"/>
    <w:rsid w:val="00325B57"/>
    <w:rsid w:val="003350C6"/>
    <w:rsid w:val="00336056"/>
    <w:rsid w:val="0034116C"/>
    <w:rsid w:val="003544E1"/>
    <w:rsid w:val="00355F04"/>
    <w:rsid w:val="00366398"/>
    <w:rsid w:val="00370ADE"/>
    <w:rsid w:val="00374398"/>
    <w:rsid w:val="00376FF3"/>
    <w:rsid w:val="003A0632"/>
    <w:rsid w:val="003A30E5"/>
    <w:rsid w:val="003A6ADF"/>
    <w:rsid w:val="003B5928"/>
    <w:rsid w:val="003C07CC"/>
    <w:rsid w:val="003C2F39"/>
    <w:rsid w:val="003C4BE4"/>
    <w:rsid w:val="003D380F"/>
    <w:rsid w:val="003D5612"/>
    <w:rsid w:val="003D7349"/>
    <w:rsid w:val="003E160D"/>
    <w:rsid w:val="003E1CFA"/>
    <w:rsid w:val="003F0A38"/>
    <w:rsid w:val="003F1D5F"/>
    <w:rsid w:val="004023B1"/>
    <w:rsid w:val="00403D97"/>
    <w:rsid w:val="00405128"/>
    <w:rsid w:val="00406CFF"/>
    <w:rsid w:val="00416B25"/>
    <w:rsid w:val="00420592"/>
    <w:rsid w:val="004319E0"/>
    <w:rsid w:val="00437E8C"/>
    <w:rsid w:val="00440225"/>
    <w:rsid w:val="0045142C"/>
    <w:rsid w:val="004726BC"/>
    <w:rsid w:val="00473C59"/>
    <w:rsid w:val="00474105"/>
    <w:rsid w:val="00480E6E"/>
    <w:rsid w:val="00486277"/>
    <w:rsid w:val="00494CF6"/>
    <w:rsid w:val="00495F8D"/>
    <w:rsid w:val="004A0320"/>
    <w:rsid w:val="004A1FAE"/>
    <w:rsid w:val="004A32FF"/>
    <w:rsid w:val="004A7D84"/>
    <w:rsid w:val="004B0546"/>
    <w:rsid w:val="004B06EB"/>
    <w:rsid w:val="004B6AD0"/>
    <w:rsid w:val="004C2D5D"/>
    <w:rsid w:val="004C33E1"/>
    <w:rsid w:val="004D68A5"/>
    <w:rsid w:val="004E01EB"/>
    <w:rsid w:val="004E2794"/>
    <w:rsid w:val="004F0986"/>
    <w:rsid w:val="0050006E"/>
    <w:rsid w:val="00510392"/>
    <w:rsid w:val="005129BF"/>
    <w:rsid w:val="00513E2A"/>
    <w:rsid w:val="00543D34"/>
    <w:rsid w:val="00551FAC"/>
    <w:rsid w:val="00554C9F"/>
    <w:rsid w:val="00566A35"/>
    <w:rsid w:val="0056701E"/>
    <w:rsid w:val="0057161D"/>
    <w:rsid w:val="005740D7"/>
    <w:rsid w:val="00576592"/>
    <w:rsid w:val="0057751F"/>
    <w:rsid w:val="005A0F26"/>
    <w:rsid w:val="005A1186"/>
    <w:rsid w:val="005A1B10"/>
    <w:rsid w:val="005A6850"/>
    <w:rsid w:val="005B108E"/>
    <w:rsid w:val="005B1B1B"/>
    <w:rsid w:val="005B7945"/>
    <w:rsid w:val="005C3F80"/>
    <w:rsid w:val="005C5932"/>
    <w:rsid w:val="005D3310"/>
    <w:rsid w:val="005D3CA7"/>
    <w:rsid w:val="005D4CC1"/>
    <w:rsid w:val="005E6D5C"/>
    <w:rsid w:val="005F4B91"/>
    <w:rsid w:val="005F55D2"/>
    <w:rsid w:val="00606A37"/>
    <w:rsid w:val="0062312F"/>
    <w:rsid w:val="00625F2C"/>
    <w:rsid w:val="00631E32"/>
    <w:rsid w:val="00644D2B"/>
    <w:rsid w:val="006618E9"/>
    <w:rsid w:val="006734D5"/>
    <w:rsid w:val="0068194B"/>
    <w:rsid w:val="00692703"/>
    <w:rsid w:val="00693669"/>
    <w:rsid w:val="00693814"/>
    <w:rsid w:val="006A1962"/>
    <w:rsid w:val="006B5D48"/>
    <w:rsid w:val="006B7D7B"/>
    <w:rsid w:val="006C0747"/>
    <w:rsid w:val="006C1A5E"/>
    <w:rsid w:val="006D65FA"/>
    <w:rsid w:val="006E1507"/>
    <w:rsid w:val="006F300A"/>
    <w:rsid w:val="006F44A7"/>
    <w:rsid w:val="00712D8B"/>
    <w:rsid w:val="007175FB"/>
    <w:rsid w:val="007273B7"/>
    <w:rsid w:val="00733E0A"/>
    <w:rsid w:val="0074403D"/>
    <w:rsid w:val="00746D44"/>
    <w:rsid w:val="0075112F"/>
    <w:rsid w:val="007538DC"/>
    <w:rsid w:val="00757803"/>
    <w:rsid w:val="007600B1"/>
    <w:rsid w:val="00763843"/>
    <w:rsid w:val="00784085"/>
    <w:rsid w:val="00786BB3"/>
    <w:rsid w:val="0079206B"/>
    <w:rsid w:val="00796076"/>
    <w:rsid w:val="007C0566"/>
    <w:rsid w:val="007C4DB8"/>
    <w:rsid w:val="007C606B"/>
    <w:rsid w:val="007C73E5"/>
    <w:rsid w:val="007E6A61"/>
    <w:rsid w:val="00801140"/>
    <w:rsid w:val="00803404"/>
    <w:rsid w:val="00807861"/>
    <w:rsid w:val="00814294"/>
    <w:rsid w:val="00815A12"/>
    <w:rsid w:val="00832867"/>
    <w:rsid w:val="00833161"/>
    <w:rsid w:val="008337A5"/>
    <w:rsid w:val="00834955"/>
    <w:rsid w:val="00835E48"/>
    <w:rsid w:val="00840BAF"/>
    <w:rsid w:val="00841FD8"/>
    <w:rsid w:val="00855B59"/>
    <w:rsid w:val="00860461"/>
    <w:rsid w:val="0086487C"/>
    <w:rsid w:val="00870B20"/>
    <w:rsid w:val="0087639B"/>
    <w:rsid w:val="008829F8"/>
    <w:rsid w:val="008855D4"/>
    <w:rsid w:val="00885897"/>
    <w:rsid w:val="00896E82"/>
    <w:rsid w:val="008A00DB"/>
    <w:rsid w:val="008A6538"/>
    <w:rsid w:val="008A672A"/>
    <w:rsid w:val="008B6A0D"/>
    <w:rsid w:val="008C7056"/>
    <w:rsid w:val="008D55EE"/>
    <w:rsid w:val="008D60AA"/>
    <w:rsid w:val="008D62DD"/>
    <w:rsid w:val="008E273C"/>
    <w:rsid w:val="008E4AF9"/>
    <w:rsid w:val="008F046A"/>
    <w:rsid w:val="008F3B14"/>
    <w:rsid w:val="00901899"/>
    <w:rsid w:val="0090344B"/>
    <w:rsid w:val="00905715"/>
    <w:rsid w:val="00907ABE"/>
    <w:rsid w:val="0091321E"/>
    <w:rsid w:val="00913946"/>
    <w:rsid w:val="00924610"/>
    <w:rsid w:val="0092691E"/>
    <w:rsid w:val="0092726B"/>
    <w:rsid w:val="00927596"/>
    <w:rsid w:val="0092772D"/>
    <w:rsid w:val="009361BA"/>
    <w:rsid w:val="00944F78"/>
    <w:rsid w:val="009510E7"/>
    <w:rsid w:val="00952C89"/>
    <w:rsid w:val="009571D8"/>
    <w:rsid w:val="009650EA"/>
    <w:rsid w:val="0097790C"/>
    <w:rsid w:val="00980B9D"/>
    <w:rsid w:val="0098506E"/>
    <w:rsid w:val="0099179C"/>
    <w:rsid w:val="009A44CE"/>
    <w:rsid w:val="009B42D8"/>
    <w:rsid w:val="009C4DFC"/>
    <w:rsid w:val="009D44F8"/>
    <w:rsid w:val="009D73AF"/>
    <w:rsid w:val="009E2907"/>
    <w:rsid w:val="009E3160"/>
    <w:rsid w:val="009F220C"/>
    <w:rsid w:val="009F3B05"/>
    <w:rsid w:val="009F4931"/>
    <w:rsid w:val="00A07B47"/>
    <w:rsid w:val="00A14534"/>
    <w:rsid w:val="00A16DAA"/>
    <w:rsid w:val="00A24162"/>
    <w:rsid w:val="00A25023"/>
    <w:rsid w:val="00A270EA"/>
    <w:rsid w:val="00A34BA2"/>
    <w:rsid w:val="00A36F27"/>
    <w:rsid w:val="00A42E32"/>
    <w:rsid w:val="00A46E2B"/>
    <w:rsid w:val="00A46E63"/>
    <w:rsid w:val="00A51DC5"/>
    <w:rsid w:val="00A53DE1"/>
    <w:rsid w:val="00A615E1"/>
    <w:rsid w:val="00A66764"/>
    <w:rsid w:val="00A755E8"/>
    <w:rsid w:val="00A75AF1"/>
    <w:rsid w:val="00A76B8B"/>
    <w:rsid w:val="00A93A5D"/>
    <w:rsid w:val="00AB32F8"/>
    <w:rsid w:val="00AB4DD5"/>
    <w:rsid w:val="00AB610B"/>
    <w:rsid w:val="00AB6584"/>
    <w:rsid w:val="00AB7D51"/>
    <w:rsid w:val="00AC15A9"/>
    <w:rsid w:val="00AD360E"/>
    <w:rsid w:val="00AD40FB"/>
    <w:rsid w:val="00AD77BC"/>
    <w:rsid w:val="00AD782D"/>
    <w:rsid w:val="00AE6948"/>
    <w:rsid w:val="00AE7650"/>
    <w:rsid w:val="00B05F92"/>
    <w:rsid w:val="00B071FE"/>
    <w:rsid w:val="00B10EBE"/>
    <w:rsid w:val="00B236F1"/>
    <w:rsid w:val="00B343C0"/>
    <w:rsid w:val="00B3597C"/>
    <w:rsid w:val="00B370EB"/>
    <w:rsid w:val="00B50F99"/>
    <w:rsid w:val="00B51D1B"/>
    <w:rsid w:val="00B540F4"/>
    <w:rsid w:val="00B60FD0"/>
    <w:rsid w:val="00B622DF"/>
    <w:rsid w:val="00B6332A"/>
    <w:rsid w:val="00B81760"/>
    <w:rsid w:val="00B835A8"/>
    <w:rsid w:val="00B8494C"/>
    <w:rsid w:val="00B96140"/>
    <w:rsid w:val="00BA0D22"/>
    <w:rsid w:val="00BA1546"/>
    <w:rsid w:val="00BA20C6"/>
    <w:rsid w:val="00BA6F73"/>
    <w:rsid w:val="00BB4E51"/>
    <w:rsid w:val="00BD431F"/>
    <w:rsid w:val="00BE423E"/>
    <w:rsid w:val="00BF61AC"/>
    <w:rsid w:val="00C1143C"/>
    <w:rsid w:val="00C2262D"/>
    <w:rsid w:val="00C30FDD"/>
    <w:rsid w:val="00C35BE7"/>
    <w:rsid w:val="00C47FA6"/>
    <w:rsid w:val="00C57FC6"/>
    <w:rsid w:val="00C6291C"/>
    <w:rsid w:val="00C63078"/>
    <w:rsid w:val="00C66A7D"/>
    <w:rsid w:val="00C748D1"/>
    <w:rsid w:val="00C779DA"/>
    <w:rsid w:val="00C814F7"/>
    <w:rsid w:val="00C81656"/>
    <w:rsid w:val="00C86A17"/>
    <w:rsid w:val="00C96850"/>
    <w:rsid w:val="00C9798C"/>
    <w:rsid w:val="00CA1864"/>
    <w:rsid w:val="00CA4B4D"/>
    <w:rsid w:val="00CA67F3"/>
    <w:rsid w:val="00CB35C3"/>
    <w:rsid w:val="00CB5021"/>
    <w:rsid w:val="00CD323D"/>
    <w:rsid w:val="00CE4030"/>
    <w:rsid w:val="00CE64B3"/>
    <w:rsid w:val="00CF1A49"/>
    <w:rsid w:val="00D03B50"/>
    <w:rsid w:val="00D0630C"/>
    <w:rsid w:val="00D07638"/>
    <w:rsid w:val="00D243A9"/>
    <w:rsid w:val="00D305E5"/>
    <w:rsid w:val="00D37CD3"/>
    <w:rsid w:val="00D40E79"/>
    <w:rsid w:val="00D66A52"/>
    <w:rsid w:val="00D66EFA"/>
    <w:rsid w:val="00D70E06"/>
    <w:rsid w:val="00D72A2D"/>
    <w:rsid w:val="00D81F6D"/>
    <w:rsid w:val="00D9521A"/>
    <w:rsid w:val="00D97D50"/>
    <w:rsid w:val="00DA3914"/>
    <w:rsid w:val="00DA59AA"/>
    <w:rsid w:val="00DB6915"/>
    <w:rsid w:val="00DB7E1E"/>
    <w:rsid w:val="00DC1B78"/>
    <w:rsid w:val="00DC2A2F"/>
    <w:rsid w:val="00DC4AEC"/>
    <w:rsid w:val="00DC600B"/>
    <w:rsid w:val="00DD1C38"/>
    <w:rsid w:val="00DD4FF5"/>
    <w:rsid w:val="00DD72C9"/>
    <w:rsid w:val="00DE0FAA"/>
    <w:rsid w:val="00DE136D"/>
    <w:rsid w:val="00DE3F57"/>
    <w:rsid w:val="00DE6534"/>
    <w:rsid w:val="00DF4D6C"/>
    <w:rsid w:val="00E01923"/>
    <w:rsid w:val="00E05A74"/>
    <w:rsid w:val="00E14498"/>
    <w:rsid w:val="00E2397A"/>
    <w:rsid w:val="00E254DB"/>
    <w:rsid w:val="00E300FC"/>
    <w:rsid w:val="00E362DB"/>
    <w:rsid w:val="00E43AAE"/>
    <w:rsid w:val="00E50E57"/>
    <w:rsid w:val="00E51BE9"/>
    <w:rsid w:val="00E5632B"/>
    <w:rsid w:val="00E70240"/>
    <w:rsid w:val="00E705F4"/>
    <w:rsid w:val="00E71E6B"/>
    <w:rsid w:val="00E73330"/>
    <w:rsid w:val="00E81CC5"/>
    <w:rsid w:val="00E85A87"/>
    <w:rsid w:val="00E85B4A"/>
    <w:rsid w:val="00E90C5F"/>
    <w:rsid w:val="00E9528E"/>
    <w:rsid w:val="00EA5099"/>
    <w:rsid w:val="00EC1351"/>
    <w:rsid w:val="00EC4CBF"/>
    <w:rsid w:val="00ED0E7F"/>
    <w:rsid w:val="00ED58C4"/>
    <w:rsid w:val="00EE2CA8"/>
    <w:rsid w:val="00EF17E8"/>
    <w:rsid w:val="00EF44F3"/>
    <w:rsid w:val="00EF51D9"/>
    <w:rsid w:val="00F011CC"/>
    <w:rsid w:val="00F130DD"/>
    <w:rsid w:val="00F24884"/>
    <w:rsid w:val="00F2684B"/>
    <w:rsid w:val="00F271E3"/>
    <w:rsid w:val="00F473B3"/>
    <w:rsid w:val="00F476C4"/>
    <w:rsid w:val="00F61DF9"/>
    <w:rsid w:val="00F80B0D"/>
    <w:rsid w:val="00F81960"/>
    <w:rsid w:val="00F82424"/>
    <w:rsid w:val="00F8769D"/>
    <w:rsid w:val="00F91C88"/>
    <w:rsid w:val="00F9350C"/>
    <w:rsid w:val="00F94EB5"/>
    <w:rsid w:val="00F9624D"/>
    <w:rsid w:val="00FA4BE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42E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B2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uh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E60670BEF342E8BDFD621D813B2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074CB-7D67-4734-B485-2023B5757805}"/>
      </w:docPartPr>
      <w:docPartBody>
        <w:p w:rsidR="0060559F" w:rsidRDefault="00000000">
          <w:pPr>
            <w:pStyle w:val="75E60670BEF342E8BDFD621D813B21A7"/>
          </w:pPr>
          <w:r w:rsidRPr="00CF1A49">
            <w:t>Experience</w:t>
          </w:r>
        </w:p>
      </w:docPartBody>
    </w:docPart>
    <w:docPart>
      <w:docPartPr>
        <w:name w:val="8C92AF52E6E044EC901FB0047D573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CEC8-AD8D-46E1-AFA5-8BF39F98CA0D}"/>
      </w:docPartPr>
      <w:docPartBody>
        <w:p w:rsidR="0060559F" w:rsidRDefault="00000000">
          <w:pPr>
            <w:pStyle w:val="8C92AF52E6E044EC901FB0047D573A22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0"/>
    <w:rsid w:val="003134F1"/>
    <w:rsid w:val="003A6A6C"/>
    <w:rsid w:val="00431280"/>
    <w:rsid w:val="0060559F"/>
    <w:rsid w:val="00D2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2B0432137440E7B92ACCF6A6EE3EC9">
    <w:name w:val="0E2B0432137440E7B92ACCF6A6EE3EC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4A363F1EB824CE08F45BF3D97447396">
    <w:name w:val="74A363F1EB824CE08F45BF3D97447396"/>
  </w:style>
  <w:style w:type="paragraph" w:customStyle="1" w:styleId="73469B2A57724544BADEA10240321A6E">
    <w:name w:val="73469B2A57724544BADEA10240321A6E"/>
  </w:style>
  <w:style w:type="paragraph" w:customStyle="1" w:styleId="485A0C1AF890413C951AED5736B3B3D2">
    <w:name w:val="485A0C1AF890413C951AED5736B3B3D2"/>
  </w:style>
  <w:style w:type="paragraph" w:customStyle="1" w:styleId="91B802168ACE42BDB6E62EFDE19DBA0A">
    <w:name w:val="91B802168ACE42BDB6E62EFDE19DBA0A"/>
  </w:style>
  <w:style w:type="paragraph" w:customStyle="1" w:styleId="E25ABD2A9CBF43BDAA6922A7D5DDC6D1">
    <w:name w:val="E25ABD2A9CBF43BDAA6922A7D5DDC6D1"/>
  </w:style>
  <w:style w:type="paragraph" w:customStyle="1" w:styleId="B22C5E583AA4401CA32D9B1761C34081">
    <w:name w:val="B22C5E583AA4401CA32D9B1761C34081"/>
  </w:style>
  <w:style w:type="paragraph" w:customStyle="1" w:styleId="7C217869B7A14DCEAF1FF9ECAB28DECA">
    <w:name w:val="7C217869B7A14DCEAF1FF9ECAB28DECA"/>
  </w:style>
  <w:style w:type="paragraph" w:customStyle="1" w:styleId="AD82BB950EAC4B119EDE3BA26671CDBA">
    <w:name w:val="AD82BB950EAC4B119EDE3BA26671CDBA"/>
  </w:style>
  <w:style w:type="paragraph" w:customStyle="1" w:styleId="38F3E2070E8C4729AA3AF92954288830">
    <w:name w:val="38F3E2070E8C4729AA3AF92954288830"/>
  </w:style>
  <w:style w:type="paragraph" w:customStyle="1" w:styleId="5C6C19D0B44E4CC9BC50317B9B7C114D">
    <w:name w:val="5C6C19D0B44E4CC9BC50317B9B7C114D"/>
  </w:style>
  <w:style w:type="paragraph" w:customStyle="1" w:styleId="75E60670BEF342E8BDFD621D813B21A7">
    <w:name w:val="75E60670BEF342E8BDFD621D813B21A7"/>
  </w:style>
  <w:style w:type="paragraph" w:customStyle="1" w:styleId="C4BA65C2D9594364933EED65ADDCC4D8">
    <w:name w:val="C4BA65C2D9594364933EED65ADDCC4D8"/>
  </w:style>
  <w:style w:type="paragraph" w:customStyle="1" w:styleId="562F1F726F4A4E62BCF00C6284C57A23">
    <w:name w:val="562F1F726F4A4E62BCF00C6284C57A23"/>
  </w:style>
  <w:style w:type="paragraph" w:customStyle="1" w:styleId="4F6E0E62C1E244D2936C812CDEF2F0AA">
    <w:name w:val="4F6E0E62C1E244D2936C812CDEF2F0AA"/>
  </w:style>
  <w:style w:type="character" w:styleId="SubtleReference">
    <w:name w:val="Subtle Reference"/>
    <w:basedOn w:val="DefaultParagraphFont"/>
    <w:uiPriority w:val="10"/>
    <w:qFormat/>
    <w:rsid w:val="00431280"/>
    <w:rPr>
      <w:b/>
      <w:caps w:val="0"/>
      <w:smallCaps/>
      <w:color w:val="595959" w:themeColor="text1" w:themeTint="A6"/>
    </w:rPr>
  </w:style>
  <w:style w:type="paragraph" w:customStyle="1" w:styleId="F238ECAC438B4D0C93C4FB0064DE933B">
    <w:name w:val="F238ECAC438B4D0C93C4FB0064DE933B"/>
  </w:style>
  <w:style w:type="paragraph" w:customStyle="1" w:styleId="371B9A39D9F149A99F5FA091FBCC1F19">
    <w:name w:val="371B9A39D9F149A99F5FA091FBCC1F19"/>
  </w:style>
  <w:style w:type="paragraph" w:customStyle="1" w:styleId="B80AE53D08FF4D6ABD00A5FF125DE933">
    <w:name w:val="B80AE53D08FF4D6ABD00A5FF125DE933"/>
  </w:style>
  <w:style w:type="paragraph" w:customStyle="1" w:styleId="4D06E57532034D5388DB7C35158D0420">
    <w:name w:val="4D06E57532034D5388DB7C35158D0420"/>
  </w:style>
  <w:style w:type="paragraph" w:customStyle="1" w:styleId="30D2A7EE1EAC4DFB979E392E888FD2D1">
    <w:name w:val="30D2A7EE1EAC4DFB979E392E888FD2D1"/>
  </w:style>
  <w:style w:type="paragraph" w:customStyle="1" w:styleId="30B5269572344D1C857E3C93E70CCF7E">
    <w:name w:val="30B5269572344D1C857E3C93E70CCF7E"/>
  </w:style>
  <w:style w:type="paragraph" w:customStyle="1" w:styleId="18B6359FA9594B91A7B38CB5F914C0D6">
    <w:name w:val="18B6359FA9594B91A7B38CB5F914C0D6"/>
  </w:style>
  <w:style w:type="paragraph" w:customStyle="1" w:styleId="8C92AF52E6E044EC901FB0047D573A22">
    <w:name w:val="8C92AF52E6E044EC901FB0047D573A22"/>
  </w:style>
  <w:style w:type="paragraph" w:customStyle="1" w:styleId="784092D2F6E04092B622B2815F119163">
    <w:name w:val="784092D2F6E04092B622B2815F119163"/>
  </w:style>
  <w:style w:type="paragraph" w:customStyle="1" w:styleId="16D6F208D26C4CEC801C73B1E84B37E4">
    <w:name w:val="16D6F208D26C4CEC801C73B1E84B37E4"/>
  </w:style>
  <w:style w:type="paragraph" w:customStyle="1" w:styleId="6ADC3DBC75654803A2636200CA911E42">
    <w:name w:val="6ADC3DBC75654803A2636200CA911E42"/>
  </w:style>
  <w:style w:type="paragraph" w:customStyle="1" w:styleId="080C746A477641259C134ADBD99346E2">
    <w:name w:val="080C746A477641259C134ADBD99346E2"/>
  </w:style>
  <w:style w:type="paragraph" w:customStyle="1" w:styleId="D72C14062E2E40639A485063A40F8902">
    <w:name w:val="D72C14062E2E40639A485063A40F8902"/>
  </w:style>
  <w:style w:type="paragraph" w:customStyle="1" w:styleId="3F28A463B32D4C4D813C058CC6531817">
    <w:name w:val="3F28A463B32D4C4D813C058CC6531817"/>
  </w:style>
  <w:style w:type="paragraph" w:customStyle="1" w:styleId="D00D62595FEB4BBE96192A09A115D082">
    <w:name w:val="D00D62595FEB4BBE96192A09A115D082"/>
  </w:style>
  <w:style w:type="paragraph" w:customStyle="1" w:styleId="86E63953A1AD4116B54CD69E9C613FAB">
    <w:name w:val="86E63953A1AD4116B54CD69E9C613FAB"/>
  </w:style>
  <w:style w:type="paragraph" w:customStyle="1" w:styleId="E086F0F3F50344A8BEDA1A1EE7B049A3">
    <w:name w:val="E086F0F3F50344A8BEDA1A1EE7B049A3"/>
  </w:style>
  <w:style w:type="paragraph" w:customStyle="1" w:styleId="A578BA5FDBBD4382B768EAAFD083A647">
    <w:name w:val="A578BA5FDBBD4382B768EAAFD083A647"/>
  </w:style>
  <w:style w:type="paragraph" w:customStyle="1" w:styleId="A2558B78814541A1A45CE67AE2804759">
    <w:name w:val="A2558B78814541A1A45CE67AE2804759"/>
  </w:style>
  <w:style w:type="paragraph" w:customStyle="1" w:styleId="BD9140C8C90C420EA3E97DC27A8D8D21">
    <w:name w:val="BD9140C8C90C420EA3E97DC27A8D8D21"/>
  </w:style>
  <w:style w:type="paragraph" w:customStyle="1" w:styleId="71E3924B87FB43F0B04B00866DF792AD">
    <w:name w:val="71E3924B87FB43F0B04B00866DF792AD"/>
  </w:style>
  <w:style w:type="paragraph" w:customStyle="1" w:styleId="55C8598C978D45B8B4EB969597EF93F1">
    <w:name w:val="55C8598C978D45B8B4EB969597EF93F1"/>
  </w:style>
  <w:style w:type="paragraph" w:customStyle="1" w:styleId="8319798BC7A44FA0B43F1F2B17C1013B">
    <w:name w:val="8319798BC7A44FA0B43F1F2B17C1013B"/>
  </w:style>
  <w:style w:type="paragraph" w:customStyle="1" w:styleId="A3D96BCCD654481FB34ED8EE16835A0B">
    <w:name w:val="A3D96BCCD654481FB34ED8EE16835A0B"/>
  </w:style>
  <w:style w:type="paragraph" w:customStyle="1" w:styleId="C17376A065C04254BACD62995AD0E13E">
    <w:name w:val="C17376A065C04254BACD62995AD0E13E"/>
  </w:style>
  <w:style w:type="paragraph" w:customStyle="1" w:styleId="F0F528F4EF714AC3BAE05CC6CD426038">
    <w:name w:val="F0F528F4EF714AC3BAE05CC6CD426038"/>
  </w:style>
  <w:style w:type="paragraph" w:customStyle="1" w:styleId="0B1B60320EBF483F8372C910F5E81A37">
    <w:name w:val="0B1B60320EBF483F8372C910F5E81A37"/>
    <w:rsid w:val="00431280"/>
  </w:style>
  <w:style w:type="paragraph" w:customStyle="1" w:styleId="0282C522C7F94F3A9D8151EFCB922152">
    <w:name w:val="0282C522C7F94F3A9D8151EFCB922152"/>
    <w:rsid w:val="00431280"/>
  </w:style>
  <w:style w:type="paragraph" w:customStyle="1" w:styleId="C0D7BC3A1A6548F08ADD6F83DE4D4506">
    <w:name w:val="C0D7BC3A1A6548F08ADD6F83DE4D4506"/>
    <w:rsid w:val="00431280"/>
  </w:style>
  <w:style w:type="paragraph" w:customStyle="1" w:styleId="DD2BF919609F4D349630DD5F6461EB4D">
    <w:name w:val="DD2BF919609F4D349630DD5F6461EB4D"/>
    <w:rsid w:val="00431280"/>
  </w:style>
  <w:style w:type="paragraph" w:customStyle="1" w:styleId="B343647BF2B84EFE98C5810B2FAB851A">
    <w:name w:val="B343647BF2B84EFE98C5810B2FAB851A"/>
    <w:rsid w:val="00431280"/>
  </w:style>
  <w:style w:type="paragraph" w:customStyle="1" w:styleId="2896A032E7984AE0AC6102DD9C8D0371">
    <w:name w:val="2896A032E7984AE0AC6102DD9C8D0371"/>
    <w:rsid w:val="00431280"/>
  </w:style>
  <w:style w:type="paragraph" w:customStyle="1" w:styleId="3451A960241245BC96204521CB3577F8">
    <w:name w:val="3451A960241245BC96204521CB3577F8"/>
    <w:rsid w:val="00431280"/>
  </w:style>
  <w:style w:type="paragraph" w:customStyle="1" w:styleId="52B0FFFA697540B698BBED79FF35FFE3">
    <w:name w:val="52B0FFFA697540B698BBED79FF35FFE3"/>
    <w:rsid w:val="00431280"/>
  </w:style>
  <w:style w:type="paragraph" w:customStyle="1" w:styleId="821303BA6B594893A907BE984AEB9A30">
    <w:name w:val="821303BA6B594893A907BE984AEB9A30"/>
    <w:rsid w:val="00431280"/>
  </w:style>
  <w:style w:type="paragraph" w:customStyle="1" w:styleId="2A7D1CB0081B4B74B584B255D0F47D5E">
    <w:name w:val="2A7D1CB0081B4B74B584B255D0F47D5E"/>
    <w:rsid w:val="00431280"/>
  </w:style>
  <w:style w:type="paragraph" w:customStyle="1" w:styleId="A496996CF46147CC8AED4F888E355547">
    <w:name w:val="A496996CF46147CC8AED4F888E355547"/>
    <w:rsid w:val="00431280"/>
  </w:style>
  <w:style w:type="paragraph" w:customStyle="1" w:styleId="832AF6777AD541149F4AF14043F65555">
    <w:name w:val="832AF6777AD541149F4AF14043F65555"/>
    <w:rsid w:val="00431280"/>
  </w:style>
  <w:style w:type="paragraph" w:customStyle="1" w:styleId="B68F8BF1100048B5A0EE270F9C44727B">
    <w:name w:val="B68F8BF1100048B5A0EE270F9C44727B"/>
    <w:rsid w:val="00431280"/>
  </w:style>
  <w:style w:type="paragraph" w:customStyle="1" w:styleId="C5C3A4BF11154183B5FF7DB8A48B16E1">
    <w:name w:val="C5C3A4BF11154183B5FF7DB8A48B16E1"/>
    <w:rsid w:val="00431280"/>
  </w:style>
  <w:style w:type="paragraph" w:customStyle="1" w:styleId="7405C899F0144FA0B16D90E3B45C110D">
    <w:name w:val="7405C899F0144FA0B16D90E3B45C110D"/>
    <w:rsid w:val="00431280"/>
  </w:style>
  <w:style w:type="paragraph" w:customStyle="1" w:styleId="41A824DC6DED43148CAAD7EBB1AA33D7">
    <w:name w:val="41A824DC6DED43148CAAD7EBB1AA33D7"/>
    <w:rsid w:val="00431280"/>
  </w:style>
  <w:style w:type="paragraph" w:customStyle="1" w:styleId="682E8D9BA50445899A15C181C57ED4C7">
    <w:name w:val="682E8D9BA50445899A15C181C57ED4C7"/>
    <w:rsid w:val="00431280"/>
  </w:style>
  <w:style w:type="paragraph" w:customStyle="1" w:styleId="A773669D88BA474BB87CAAE0F413181D">
    <w:name w:val="A773669D88BA474BB87CAAE0F413181D"/>
    <w:rsid w:val="00431280"/>
  </w:style>
  <w:style w:type="paragraph" w:customStyle="1" w:styleId="D4DB6EF8F8344CF6A9339DF3CDEFDA16">
    <w:name w:val="D4DB6EF8F8344CF6A9339DF3CDEFDA16"/>
    <w:rsid w:val="00431280"/>
  </w:style>
  <w:style w:type="paragraph" w:customStyle="1" w:styleId="5C98D91647254F8590E9D66648C9B9BD">
    <w:name w:val="5C98D91647254F8590E9D66648C9B9BD"/>
    <w:rsid w:val="00431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2023-04-03T11:42:00Z</dcterms:created>
  <dcterms:modified xsi:type="dcterms:W3CDTF">2023-04-24T13:09:00Z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2023-04-03T11:42:36Z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1ad9a2b5-1442-4b74-8303-94291a228734</vt:lpwstr>
  </property>
  <property fmtid="{D5CDD505-2E9C-101B-9397-08002B2CF9AE}" pid="8" name="MSIP_Label_17da11e7-ad83-4459-98c6-12a88e2eac78_ContentBits">
    <vt:lpwstr>0</vt:lpwstr>
  </property>
</Properties>
</file>