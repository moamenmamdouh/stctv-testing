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EFE4113" w14:textId="77777777" w:rsidTr="00363557">
        <w:trPr>
          <w:trHeight w:hRule="exact" w:val="198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EA0D6D4" w14:textId="77777777" w:rsidR="00692703" w:rsidRPr="00363557" w:rsidRDefault="00363557" w:rsidP="00913946">
            <w:pPr>
              <w:pStyle w:val="Title"/>
              <w:rPr>
                <w:sz w:val="48"/>
              </w:rPr>
            </w:pPr>
            <w:r w:rsidRPr="00363557">
              <w:rPr>
                <w:rStyle w:val="IntenseEmphasis"/>
                <w:sz w:val="48"/>
              </w:rPr>
              <w:t>Tarnim Wagih</w:t>
            </w:r>
            <w:r w:rsidR="00692703" w:rsidRPr="00363557">
              <w:rPr>
                <w:sz w:val="36"/>
              </w:rPr>
              <w:t xml:space="preserve"> </w:t>
            </w:r>
            <w:r w:rsidRPr="00363557">
              <w:rPr>
                <w:rStyle w:val="IntenseEmphasis"/>
                <w:sz w:val="48"/>
              </w:rPr>
              <w:t>Labeeb Elsebaie</w:t>
            </w:r>
          </w:p>
          <w:p w14:paraId="5B5E67A5" w14:textId="77777777" w:rsidR="00692703" w:rsidRPr="00363557" w:rsidRDefault="00363557" w:rsidP="00913946">
            <w:pPr>
              <w:pStyle w:val="ContactInfo"/>
              <w:contextualSpacing w:val="0"/>
              <w:rPr>
                <w:b/>
                <w:sz w:val="28"/>
              </w:rPr>
            </w:pPr>
            <w:r w:rsidRPr="00363557">
              <w:rPr>
                <w:b/>
                <w:sz w:val="28"/>
              </w:rPr>
              <w:t>Nasr City, Cairo</w:t>
            </w:r>
            <w:r w:rsidR="00692703" w:rsidRPr="00363557">
              <w:rPr>
                <w:b/>
                <w:sz w:val="28"/>
              </w:rPr>
              <w:t xml:space="preserve"> </w:t>
            </w:r>
            <w:sdt>
              <w:sdtPr>
                <w:rPr>
                  <w:b/>
                  <w:sz w:val="28"/>
                </w:rPr>
                <w:alias w:val="Divider dot:"/>
                <w:tag w:val="Divider dot:"/>
                <w:id w:val="-1459182552"/>
                <w:placeholder>
                  <w:docPart w:val="3EB8C68231E44A06B955BC69FE9141CD"/>
                </w:placeholder>
                <w:temporary/>
                <w:showingPlcHdr/>
                <w15:appearance w15:val="hidden"/>
              </w:sdtPr>
              <w:sdtContent>
                <w:r w:rsidR="00692703" w:rsidRPr="00363557">
                  <w:rPr>
                    <w:b/>
                    <w:sz w:val="28"/>
                  </w:rPr>
                  <w:t>·</w:t>
                </w:r>
              </w:sdtContent>
            </w:sdt>
            <w:r w:rsidR="00692703" w:rsidRPr="00363557">
              <w:rPr>
                <w:b/>
                <w:sz w:val="28"/>
              </w:rPr>
              <w:t xml:space="preserve"> </w:t>
            </w:r>
            <w:r w:rsidRPr="00363557">
              <w:rPr>
                <w:b/>
                <w:sz w:val="28"/>
              </w:rPr>
              <w:t>+201559683966</w:t>
            </w:r>
          </w:p>
          <w:p w14:paraId="4FBAFC9B" w14:textId="1FBA84F0" w:rsidR="00363557" w:rsidRDefault="00000000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CC92249C1E774FC7AD42CB76A1605587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Email</w:t>
                </w:r>
              </w:sdtContent>
            </w:sdt>
            <w:r w:rsidR="00363557">
              <w:t xml:space="preserve">: </w:t>
            </w:r>
            <w:r w:rsidR="00363557">
              <w:rPr>
                <w:rFonts w:ascii="Roboto-Regular" w:hAnsi="Roboto-Regular" w:cs="Roboto-Regular"/>
                <w:color w:val="222222"/>
                <w:sz w:val="21"/>
                <w:szCs w:val="21"/>
              </w:rPr>
              <w:t>tarnim.wagih66@gmail.com</w:t>
            </w:r>
            <w:r w:rsidR="00692703" w:rsidRPr="00CF1A49">
              <w:t xml:space="preserve">  </w:t>
            </w:r>
          </w:p>
          <w:p w14:paraId="5379B414" w14:textId="77777777" w:rsidR="00692703" w:rsidRPr="00CF1A49" w:rsidRDefault="00000000" w:rsidP="00913946">
            <w:pPr>
              <w:pStyle w:val="ContactInfoEmphasis"/>
              <w:contextualSpacing w:val="0"/>
            </w:pPr>
            <w:sdt>
              <w:sdtPr>
                <w:alias w:val="Enter LinkedIn profile:"/>
                <w:tag w:val="Enter LinkedIn profile:"/>
                <w:id w:val="-1332902444"/>
                <w:placeholder>
                  <w:docPart w:val="A37213761F19424D9880E8AA1DFD0AF6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LinkedIn Profile</w:t>
                </w:r>
              </w:sdtContent>
            </w:sdt>
            <w:r w:rsidR="00363557">
              <w:t xml:space="preserve">: </w:t>
            </w:r>
            <w:r w:rsidR="00363557">
              <w:rPr>
                <w:rFonts w:ascii="Roboto-Regular" w:hAnsi="Roboto-Regular" w:cs="Roboto-Regular"/>
                <w:color w:val="222222"/>
                <w:sz w:val="21"/>
                <w:szCs w:val="21"/>
              </w:rPr>
              <w:t>https://www.linkedin.com/in/tarnim-wagih-3580231aa</w:t>
            </w:r>
            <w:r w:rsidR="00692703" w:rsidRPr="00CF1A49">
              <w:t xml:space="preserve"> </w:t>
            </w:r>
          </w:p>
        </w:tc>
      </w:tr>
    </w:tbl>
    <w:p w14:paraId="7B135F9F" w14:textId="77777777" w:rsidR="004E01EB" w:rsidRPr="00CF1A49" w:rsidRDefault="00363557" w:rsidP="004E01EB">
      <w:pPr>
        <w:pStyle w:val="Heading1"/>
      </w:pPr>
      <w:r>
        <w:t xml:space="preserve">Professional </w:t>
      </w:r>
      <w:sdt>
        <w:sdtPr>
          <w:alias w:val="Experience:"/>
          <w:tag w:val="Experience:"/>
          <w:id w:val="-1983300934"/>
          <w:placeholder>
            <w:docPart w:val="4DF538E558394D27B39BC893ACA04D49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19790D4" w14:textId="77777777" w:rsidTr="00D66A52">
        <w:tc>
          <w:tcPr>
            <w:tcW w:w="9355" w:type="dxa"/>
          </w:tcPr>
          <w:p w14:paraId="3148625B" w14:textId="77777777" w:rsidR="001D0BF1" w:rsidRPr="00CF1A49" w:rsidRDefault="00363557" w:rsidP="001D0BF1">
            <w:pPr>
              <w:pStyle w:val="Heading3"/>
              <w:contextualSpacing w:val="0"/>
              <w:outlineLvl w:val="2"/>
            </w:pPr>
            <w:r>
              <w:t>OCT, 2021</w:t>
            </w:r>
            <w:r w:rsidR="001D0BF1" w:rsidRPr="00CF1A49">
              <w:t xml:space="preserve"> – </w:t>
            </w:r>
            <w:r>
              <w:t>Present</w:t>
            </w:r>
          </w:p>
          <w:p w14:paraId="40F1FFD2" w14:textId="77777777" w:rsidR="001D0BF1" w:rsidRPr="00CF1A49" w:rsidRDefault="00363557" w:rsidP="001D0BF1">
            <w:pPr>
              <w:pStyle w:val="Heading2"/>
              <w:contextualSpacing w:val="0"/>
              <w:outlineLvl w:val="1"/>
            </w:pPr>
            <w:r>
              <w:t>Chemestiry teacher assistant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MR. gamal al aref</w:t>
            </w:r>
            <w:r w:rsidR="009C12BF">
              <w:rPr>
                <w:rStyle w:val="SubtleReference"/>
              </w:rPr>
              <w:t xml:space="preserve"> </w:t>
            </w:r>
          </w:p>
          <w:p w14:paraId="1EEFEF10" w14:textId="77777777" w:rsidR="009C12BF" w:rsidRPr="009C12BF" w:rsidRDefault="009C12BF" w:rsidP="009C12BF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 w:rsidRPr="009C12BF">
              <w:t>P</w:t>
            </w:r>
            <w:r w:rsidR="00790CE3" w:rsidRPr="009C12BF">
              <w:t>repar</w:t>
            </w:r>
            <w:r w:rsidR="00E2089B">
              <w:t>ing</w:t>
            </w:r>
            <w:r w:rsidR="00790CE3" w:rsidRPr="009C12BF">
              <w:t xml:space="preserve"> and deliver</w:t>
            </w:r>
            <w:r w:rsidR="00E2089B">
              <w:t>ing</w:t>
            </w:r>
            <w:r w:rsidR="00790CE3" w:rsidRPr="009C12BF">
              <w:t xml:space="preserve"> lectures</w:t>
            </w:r>
            <w:r w:rsidRPr="009C12BF">
              <w:t xml:space="preserve"> for students who need home tutoring.</w:t>
            </w:r>
            <w:r w:rsidR="00790CE3" w:rsidRPr="009C12BF">
              <w:t xml:space="preserve"> </w:t>
            </w:r>
          </w:p>
          <w:p w14:paraId="75B2EF22" w14:textId="77777777" w:rsidR="009C12BF" w:rsidRPr="009C12BF" w:rsidRDefault="00E2089B" w:rsidP="009C12BF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>Correcting</w:t>
            </w:r>
            <w:r w:rsidR="009C12BF" w:rsidRPr="009C12BF">
              <w:t xml:space="preserve"> the students’ quizzes, homework and monthly tests.</w:t>
            </w:r>
          </w:p>
          <w:p w14:paraId="6C8CDFA3" w14:textId="77777777" w:rsidR="00790CE3" w:rsidRPr="009C12BF" w:rsidRDefault="009C12BF" w:rsidP="009C12BF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 w:rsidRPr="009C12BF">
              <w:t>E</w:t>
            </w:r>
            <w:r w:rsidR="00790CE3" w:rsidRPr="009C12BF">
              <w:t>valuat</w:t>
            </w:r>
            <w:r w:rsidR="00E2089B">
              <w:t>ing</w:t>
            </w:r>
            <w:r w:rsidR="00790CE3" w:rsidRPr="009C12BF">
              <w:t xml:space="preserve"> student performance</w:t>
            </w:r>
            <w:r>
              <w:t xml:space="preserve"> and m</w:t>
            </w:r>
            <w:r w:rsidR="00790CE3" w:rsidRPr="009C12BF">
              <w:t>aintaining classroom records</w:t>
            </w:r>
            <w:r w:rsidRPr="009C12BF">
              <w:t>.</w:t>
            </w:r>
          </w:p>
          <w:p w14:paraId="736C6CD1" w14:textId="77777777" w:rsidR="001E3120" w:rsidRPr="00CF1A49" w:rsidRDefault="009C12BF" w:rsidP="009C12BF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 w:rsidRPr="009C12BF">
              <w:t>M</w:t>
            </w:r>
            <w:r w:rsidR="00790CE3" w:rsidRPr="009C12BF">
              <w:t>eet</w:t>
            </w:r>
            <w:r w:rsidR="00E2089B">
              <w:t>ing</w:t>
            </w:r>
            <w:r w:rsidR="00790CE3" w:rsidRPr="009C12BF">
              <w:t xml:space="preserve"> with parents, teachers, and other professionals</w:t>
            </w:r>
          </w:p>
        </w:tc>
      </w:tr>
      <w:tr w:rsidR="00F61DF9" w:rsidRPr="00CF1A49" w14:paraId="7789A3D7" w14:textId="77777777" w:rsidTr="00F61DF9">
        <w:tc>
          <w:tcPr>
            <w:tcW w:w="9355" w:type="dxa"/>
            <w:tcMar>
              <w:top w:w="216" w:type="dxa"/>
            </w:tcMar>
          </w:tcPr>
          <w:p w14:paraId="4E9BD514" w14:textId="77777777" w:rsidR="00DD73BE" w:rsidRPr="00CF1A49" w:rsidRDefault="00F96E04" w:rsidP="00DD73BE">
            <w:pPr>
              <w:pStyle w:val="Heading3"/>
              <w:contextualSpacing w:val="0"/>
              <w:outlineLvl w:val="2"/>
            </w:pPr>
            <w:r>
              <w:t>SEP</w:t>
            </w:r>
            <w:r w:rsidR="00DD73BE">
              <w:t>, 2021</w:t>
            </w:r>
            <w:r w:rsidR="00DD73BE" w:rsidRPr="00CF1A49">
              <w:t xml:space="preserve"> – </w:t>
            </w:r>
            <w:r w:rsidR="00DD73BE">
              <w:t>Present</w:t>
            </w:r>
          </w:p>
          <w:p w14:paraId="4B4A45B8" w14:textId="6C55A838" w:rsidR="00DD73BE" w:rsidRPr="00CF1A49" w:rsidRDefault="00DD73BE" w:rsidP="00DD73BE">
            <w:pPr>
              <w:pStyle w:val="Heading2"/>
              <w:contextualSpacing w:val="0"/>
              <w:outlineLvl w:val="1"/>
            </w:pPr>
            <w:r>
              <w:t>Chemestiry t</w:t>
            </w:r>
            <w:r w:rsidR="00F96E04">
              <w:t>utor</w:t>
            </w:r>
            <w:r w:rsidRPr="00CF1A49">
              <w:t xml:space="preserve">, </w:t>
            </w:r>
            <w:r w:rsidR="00F96E04">
              <w:rPr>
                <w:rStyle w:val="SubtleReference"/>
              </w:rPr>
              <w:t>Home and online T</w:t>
            </w:r>
            <w:r w:rsidR="001B3C95">
              <w:rPr>
                <w:rStyle w:val="SubtleReference"/>
              </w:rPr>
              <w:t>utoring</w:t>
            </w:r>
          </w:p>
          <w:p w14:paraId="7B617B6E" w14:textId="77777777" w:rsidR="009C12BF" w:rsidRDefault="009C12BF" w:rsidP="00D77BEC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 w:rsidRPr="009C12BF">
              <w:t>Work</w:t>
            </w:r>
            <w:r w:rsidR="00E2089B">
              <w:t>ing</w:t>
            </w:r>
            <w:r w:rsidRPr="009C12BF">
              <w:t xml:space="preserve"> with </w:t>
            </w:r>
            <w:r w:rsidR="00F311DD">
              <w:t xml:space="preserve">high school </w:t>
            </w:r>
            <w:r w:rsidRPr="009C12BF">
              <w:t xml:space="preserve">students to improve their skills in </w:t>
            </w:r>
            <w:r w:rsidR="00F311DD">
              <w:t>Chemistry</w:t>
            </w:r>
            <w:r w:rsidRPr="009C12BF">
              <w:t xml:space="preserve">. </w:t>
            </w:r>
          </w:p>
          <w:p w14:paraId="65C93820" w14:textId="77777777" w:rsidR="009C12BF" w:rsidRDefault="009C12BF" w:rsidP="00D77BEC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 w:rsidRPr="009C12BF">
              <w:t>Prepar</w:t>
            </w:r>
            <w:r w:rsidR="00E2089B">
              <w:t>ing</w:t>
            </w:r>
            <w:r w:rsidRPr="009C12BF">
              <w:t xml:space="preserve"> lessons, assign</w:t>
            </w:r>
            <w:r w:rsidR="00E2089B">
              <w:t>ing</w:t>
            </w:r>
            <w:r w:rsidRPr="009C12BF">
              <w:t xml:space="preserve"> and correct</w:t>
            </w:r>
            <w:r w:rsidR="00E2089B">
              <w:t>ing</w:t>
            </w:r>
            <w:r w:rsidRPr="009C12BF">
              <w:t xml:space="preserve"> homework. </w:t>
            </w:r>
          </w:p>
          <w:p w14:paraId="737B058E" w14:textId="77777777" w:rsidR="009C12BF" w:rsidRDefault="009C12BF" w:rsidP="00D77BEC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 w:rsidRPr="009C12BF">
              <w:t>Prepar</w:t>
            </w:r>
            <w:r w:rsidR="00E2089B">
              <w:t>ing</w:t>
            </w:r>
            <w:r w:rsidRPr="009C12BF">
              <w:t xml:space="preserve"> and correct</w:t>
            </w:r>
            <w:r w:rsidR="00E2089B">
              <w:t>ing</w:t>
            </w:r>
            <w:r w:rsidRPr="009C12BF">
              <w:t xml:space="preserve"> tests. </w:t>
            </w:r>
          </w:p>
          <w:p w14:paraId="0AED196C" w14:textId="2DDA5D6B" w:rsidR="00210441" w:rsidRDefault="009C12BF" w:rsidP="00D77BEC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 w:rsidRPr="009C12BF">
              <w:t>Evaluat</w:t>
            </w:r>
            <w:r w:rsidR="00E2089B">
              <w:t>ing</w:t>
            </w:r>
            <w:r w:rsidRPr="009C12BF">
              <w:t xml:space="preserve"> students' progress and discuss</w:t>
            </w:r>
            <w:r w:rsidR="00E2089B">
              <w:t>ing</w:t>
            </w:r>
            <w:r w:rsidRPr="009C12BF">
              <w:t xml:space="preserve"> the results with students and/or their parents.</w:t>
            </w:r>
          </w:p>
          <w:p w14:paraId="15C1D200" w14:textId="0826061F" w:rsidR="00210441" w:rsidRPr="00CF1A49" w:rsidRDefault="00210441" w:rsidP="00210441">
            <w:pPr>
              <w:pStyle w:val="Heading3"/>
              <w:contextualSpacing w:val="0"/>
              <w:outlineLvl w:val="2"/>
            </w:pPr>
            <w:r>
              <w:t>OCT, 2021</w:t>
            </w:r>
            <w:r w:rsidRPr="00CF1A49">
              <w:t xml:space="preserve"> – </w:t>
            </w:r>
            <w:r w:rsidR="00D77BEC">
              <w:t>DEC</w:t>
            </w:r>
            <w:r>
              <w:t xml:space="preserve"> 2021</w:t>
            </w:r>
          </w:p>
          <w:p w14:paraId="47A20DF6" w14:textId="4272237B" w:rsidR="00210441" w:rsidRPr="00CF1A49" w:rsidRDefault="00210441" w:rsidP="00210441">
            <w:pPr>
              <w:pStyle w:val="Heading2"/>
              <w:contextualSpacing w:val="0"/>
              <w:outlineLvl w:val="1"/>
            </w:pPr>
            <w:r>
              <w:t>Salix pharma</w:t>
            </w:r>
            <w:r w:rsidRPr="000624F8">
              <w:t>,</w:t>
            </w:r>
            <w:r w:rsidRPr="00CF1A49">
              <w:t xml:space="preserve"> </w:t>
            </w:r>
            <w:r w:rsidRPr="00210441">
              <w:rPr>
                <w:rStyle w:val="SubtleReference"/>
              </w:rPr>
              <w:t>Medical Representative</w:t>
            </w:r>
          </w:p>
          <w:p w14:paraId="4D079736" w14:textId="77777777" w:rsidR="00210441" w:rsidRPr="00210441" w:rsidRDefault="00210441" w:rsidP="00D77BEC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 w:rsidRPr="00210441">
              <w:t>Selling the company's medications to doctors, pharmacists, and other relevant healthcare professionals.</w:t>
            </w:r>
          </w:p>
          <w:p w14:paraId="5674EEF4" w14:textId="77777777" w:rsidR="00D77BEC" w:rsidRPr="00D77BEC" w:rsidRDefault="00D77BEC" w:rsidP="00D77BEC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 w:rsidRPr="00D77BEC">
              <w:t>Developing an in-depth understanding of company medications.</w:t>
            </w:r>
          </w:p>
          <w:p w14:paraId="5EFFE2F3" w14:textId="77777777" w:rsidR="00D77BEC" w:rsidRPr="00D77BEC" w:rsidRDefault="00D77BEC" w:rsidP="00D77BEC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 w:rsidRPr="00D77BEC">
              <w:t>Building and maintaining good business relationships with customers to encourage repeat purchases.</w:t>
            </w:r>
          </w:p>
          <w:p w14:paraId="6F4F42D6" w14:textId="77AC5B36" w:rsidR="00D77BEC" w:rsidRPr="00D77BEC" w:rsidRDefault="00D77BEC" w:rsidP="00D77BEC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 w:rsidRPr="00D77BEC">
              <w:t>Following up on leads generated by the company</w:t>
            </w:r>
            <w:r>
              <w:t xml:space="preserve"> and p</w:t>
            </w:r>
            <w:r w:rsidRPr="00D77BEC">
              <w:t>reparing presentations for potential customers.</w:t>
            </w:r>
          </w:p>
          <w:p w14:paraId="72544581" w14:textId="382ACBD2" w:rsidR="00D77BEC" w:rsidRDefault="00D77BEC" w:rsidP="00D77BEC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 w:rsidRPr="00D77BEC">
              <w:t>Researching competitor’s medications and their respective market performances.</w:t>
            </w:r>
          </w:p>
          <w:p w14:paraId="7576E097" w14:textId="30366BC2" w:rsidR="00D77BEC" w:rsidRPr="00CF1A49" w:rsidRDefault="00D77BEC" w:rsidP="00D77BEC">
            <w:pPr>
              <w:pStyle w:val="Heading3"/>
              <w:contextualSpacing w:val="0"/>
              <w:outlineLvl w:val="2"/>
            </w:pPr>
            <w:r>
              <w:t>JUL, 2021</w:t>
            </w:r>
            <w:r w:rsidRPr="00CF1A49">
              <w:t xml:space="preserve"> – </w:t>
            </w:r>
            <w:r>
              <w:t>OCT, 2021</w:t>
            </w:r>
          </w:p>
          <w:p w14:paraId="6C92E555" w14:textId="77777777" w:rsidR="00D77BEC" w:rsidRPr="00CF1A49" w:rsidRDefault="00D77BEC" w:rsidP="00D77BEC">
            <w:pPr>
              <w:pStyle w:val="Heading2"/>
              <w:contextualSpacing w:val="0"/>
              <w:outlineLvl w:val="1"/>
            </w:pPr>
            <w:r w:rsidRPr="000624F8">
              <w:t>Biology facilitator,</w:t>
            </w:r>
            <w:r w:rsidRPr="00CF1A49">
              <w:t xml:space="preserve"> </w:t>
            </w:r>
            <w:r w:rsidRPr="000624F8">
              <w:rPr>
                <w:rStyle w:val="SubtleReference"/>
              </w:rPr>
              <w:t>Eduzone STEAM education</w:t>
            </w:r>
          </w:p>
          <w:p w14:paraId="5A74DE0C" w14:textId="77777777" w:rsidR="00D77BEC" w:rsidRPr="000624F8" w:rsidRDefault="00D77BEC" w:rsidP="00D77BEC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>D</w:t>
            </w:r>
            <w:r w:rsidRPr="000624F8">
              <w:t xml:space="preserve">eveloping STEAM content related to </w:t>
            </w:r>
            <w:r>
              <w:t xml:space="preserve">Biology </w:t>
            </w:r>
            <w:r w:rsidRPr="000624F8">
              <w:t>using practical activities and games.</w:t>
            </w:r>
          </w:p>
          <w:p w14:paraId="52563A9A" w14:textId="77777777" w:rsidR="00D77BEC" w:rsidRDefault="00D77BEC" w:rsidP="00D77BEC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>D</w:t>
            </w:r>
            <w:r w:rsidRPr="000624F8">
              <w:t>elivering STEAM Technical Concepts for kids through simple practical ways/activities either online or physically.</w:t>
            </w:r>
          </w:p>
          <w:p w14:paraId="382B7010" w14:textId="5A643BC7" w:rsidR="00D77BEC" w:rsidRDefault="00D77BEC" w:rsidP="00D77BEC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>T</w:t>
            </w:r>
            <w:r w:rsidRPr="000624F8">
              <w:t>raining, organizing, and supervising 4-14 years old kids at the Edu-Zone’ STEM educational center in Arabic &amp; English.</w:t>
            </w:r>
          </w:p>
          <w:p w14:paraId="0EE5BC91" w14:textId="77777777" w:rsidR="00F61DF9" w:rsidRPr="00CF1A49" w:rsidRDefault="000624F8" w:rsidP="00F61DF9">
            <w:pPr>
              <w:pStyle w:val="Heading3"/>
              <w:contextualSpacing w:val="0"/>
              <w:outlineLvl w:val="2"/>
            </w:pPr>
            <w:r>
              <w:t>AUG, 2020</w:t>
            </w:r>
            <w:r w:rsidR="00F61DF9" w:rsidRPr="00CF1A49">
              <w:t xml:space="preserve"> – </w:t>
            </w:r>
            <w:r>
              <w:t>SEP 2020</w:t>
            </w:r>
          </w:p>
          <w:p w14:paraId="1E7FCD7C" w14:textId="77777777" w:rsidR="00F61DF9" w:rsidRPr="00CF1A49" w:rsidRDefault="00363557" w:rsidP="00F61DF9">
            <w:pPr>
              <w:pStyle w:val="Heading2"/>
              <w:contextualSpacing w:val="0"/>
              <w:outlineLvl w:val="1"/>
            </w:pPr>
            <w:r w:rsidRPr="000624F8">
              <w:t>Biologist trainee</w:t>
            </w:r>
            <w:r w:rsidR="00F61DF9" w:rsidRPr="000624F8">
              <w:t>,</w:t>
            </w:r>
            <w:r w:rsidR="00F61DF9" w:rsidRPr="00CF1A49">
              <w:t xml:space="preserve"> </w:t>
            </w:r>
            <w:r w:rsidRPr="00363557">
              <w:rPr>
                <w:rStyle w:val="SubtleReference"/>
              </w:rPr>
              <w:t>Egyptian atomic energy authority (EAEA)</w:t>
            </w:r>
          </w:p>
          <w:p w14:paraId="5D9C3849" w14:textId="185587FB" w:rsidR="009C12BF" w:rsidRPr="009C12BF" w:rsidRDefault="001B3C95" w:rsidP="00D77BEC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lastRenderedPageBreak/>
              <w:t>Exploring the a</w:t>
            </w:r>
            <w:r w:rsidR="009C12BF" w:rsidRPr="009C12BF">
              <w:t>pplications of atomic radiation in cancer treatment</w:t>
            </w:r>
            <w:r w:rsidR="009C12BF">
              <w:t>.</w:t>
            </w:r>
          </w:p>
          <w:p w14:paraId="4D282AAD" w14:textId="66342F86" w:rsidR="009C12BF" w:rsidRPr="009C12BF" w:rsidRDefault="009C12BF" w:rsidP="00D77BEC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 w:rsidRPr="009C12BF">
              <w:t>Research</w:t>
            </w:r>
            <w:r w:rsidR="001B3C95">
              <w:t>ing</w:t>
            </w:r>
            <w:r w:rsidRPr="009C12BF">
              <w:t xml:space="preserve"> and discuss</w:t>
            </w:r>
            <w:r w:rsidR="001B3C95">
              <w:t>ing</w:t>
            </w:r>
            <w:r w:rsidRPr="009C12BF">
              <w:t xml:space="preserve"> the hereditary and acquired causes of breast and colon cancer</w:t>
            </w:r>
            <w:r>
              <w:t>.</w:t>
            </w:r>
          </w:p>
          <w:p w14:paraId="18FA06BE" w14:textId="4231D2E9" w:rsidR="00F61DF9" w:rsidRDefault="001B3C95" w:rsidP="00D77BEC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>Learning the f</w:t>
            </w:r>
            <w:r w:rsidR="009C12BF" w:rsidRPr="009C12BF">
              <w:t>undamental of reactor safety</w:t>
            </w:r>
            <w:r w:rsidR="009C12BF">
              <w:t>.</w:t>
            </w:r>
          </w:p>
          <w:p w14:paraId="06A15D6C" w14:textId="1CDC9461" w:rsidR="00363557" w:rsidRDefault="00363557" w:rsidP="00D77BEC">
            <w:pPr>
              <w:spacing w:before="100" w:beforeAutospacing="1" w:after="100" w:afterAutospacing="1"/>
            </w:pPr>
          </w:p>
        </w:tc>
      </w:tr>
    </w:tbl>
    <w:sdt>
      <w:sdtPr>
        <w:alias w:val="Education:"/>
        <w:tag w:val="Education:"/>
        <w:id w:val="-1908763273"/>
        <w:placeholder>
          <w:docPart w:val="C90662B258E04242A2CAAF5CD7681BC2"/>
        </w:placeholder>
        <w:temporary/>
        <w:showingPlcHdr/>
        <w15:appearance w15:val="hidden"/>
      </w:sdtPr>
      <w:sdtContent>
        <w:p w14:paraId="765F645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D3EDD6A" w14:textId="77777777" w:rsidTr="00D66A52">
        <w:tc>
          <w:tcPr>
            <w:tcW w:w="9355" w:type="dxa"/>
          </w:tcPr>
          <w:p w14:paraId="449A4E54" w14:textId="77777777" w:rsidR="001D0BF1" w:rsidRPr="00CF1A49" w:rsidRDefault="00F96E04" w:rsidP="001D0BF1">
            <w:pPr>
              <w:pStyle w:val="Heading3"/>
              <w:contextualSpacing w:val="0"/>
              <w:outlineLvl w:val="2"/>
            </w:pPr>
            <w:r>
              <w:t>JUL</w:t>
            </w:r>
            <w:r w:rsidR="001D0BF1" w:rsidRPr="00CF1A49">
              <w:t xml:space="preserve"> </w:t>
            </w:r>
            <w:r>
              <w:t>2021</w:t>
            </w:r>
          </w:p>
          <w:p w14:paraId="6EBBC0CF" w14:textId="77777777" w:rsidR="001D0BF1" w:rsidRPr="00DB0598" w:rsidRDefault="00DB0598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A </w:t>
            </w:r>
            <w:r w:rsidR="00F96E04">
              <w:t xml:space="preserve">Bachelor’s degree in </w:t>
            </w:r>
            <w:r w:rsidR="00F96E04" w:rsidRPr="00DB0598">
              <w:t>Zoology &amp; Chemistery</w:t>
            </w:r>
            <w:r w:rsidR="001D0BF1" w:rsidRPr="00CF1A49">
              <w:t xml:space="preserve">, </w:t>
            </w:r>
            <w:r w:rsidR="00F96E04" w:rsidRPr="00DB0598">
              <w:rPr>
                <w:rStyle w:val="SubtleReference"/>
              </w:rPr>
              <w:t xml:space="preserve">Faculty of science </w:t>
            </w:r>
            <w:r>
              <w:rPr>
                <w:rStyle w:val="SubtleReference"/>
              </w:rPr>
              <w:t>ASU</w:t>
            </w:r>
          </w:p>
          <w:p w14:paraId="33E0AC4D" w14:textId="77777777" w:rsidR="007538DC" w:rsidRPr="00CF1A49" w:rsidRDefault="00DB0598" w:rsidP="007538DC">
            <w:pPr>
              <w:contextualSpacing w:val="0"/>
            </w:pPr>
            <w:r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Very good, GPA 3.47</w:t>
            </w:r>
          </w:p>
        </w:tc>
      </w:tr>
      <w:tr w:rsidR="00F61DF9" w:rsidRPr="00CF1A49" w14:paraId="46281440" w14:textId="77777777" w:rsidTr="00F61DF9">
        <w:tc>
          <w:tcPr>
            <w:tcW w:w="9355" w:type="dxa"/>
            <w:tcMar>
              <w:top w:w="216" w:type="dxa"/>
            </w:tcMar>
          </w:tcPr>
          <w:p w14:paraId="7FC1045F" w14:textId="77777777" w:rsidR="00F61DF9" w:rsidRPr="00CF1A49" w:rsidRDefault="00E2089B" w:rsidP="00F61DF9">
            <w:pPr>
              <w:pStyle w:val="Heading3"/>
              <w:contextualSpacing w:val="0"/>
              <w:outlineLvl w:val="2"/>
            </w:pPr>
            <w:r>
              <w:t>JUL</w:t>
            </w:r>
            <w:r w:rsidR="00F61DF9" w:rsidRPr="00CF1A49">
              <w:t xml:space="preserve"> </w:t>
            </w:r>
            <w:r>
              <w:t>2017</w:t>
            </w:r>
          </w:p>
          <w:p w14:paraId="2AD19AB0" w14:textId="77777777" w:rsidR="00F61DF9" w:rsidRDefault="00DB0598" w:rsidP="00DB0598">
            <w:pPr>
              <w:pStyle w:val="Heading2"/>
              <w:contextualSpacing w:val="0"/>
              <w:outlineLvl w:val="1"/>
            </w:pPr>
            <w:r>
              <w:t>High School certificate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M.O.A.I Language School</w:t>
            </w:r>
          </w:p>
        </w:tc>
      </w:tr>
    </w:tbl>
    <w:p w14:paraId="0A9DAB94" w14:textId="77777777" w:rsidR="00486277" w:rsidRPr="00CF1A49" w:rsidRDefault="00DB0598" w:rsidP="00486277">
      <w:pPr>
        <w:pStyle w:val="Heading1"/>
      </w:pPr>
      <w:r>
        <w:t>Courses:</w:t>
      </w:r>
    </w:p>
    <w:tbl>
      <w:tblPr>
        <w:tblStyle w:val="TableGrid"/>
        <w:tblW w:w="493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236"/>
      </w:tblGrid>
      <w:tr w:rsidR="00F052BE" w:rsidRPr="006E1507" w14:paraId="04432E21" w14:textId="77777777" w:rsidTr="00F052BE">
        <w:trPr>
          <w:trHeight w:val="1593"/>
        </w:trPr>
        <w:tc>
          <w:tcPr>
            <w:tcW w:w="9237" w:type="dxa"/>
            <w:shd w:val="clear" w:color="auto" w:fill="auto"/>
          </w:tcPr>
          <w:p w14:paraId="7166D6FB" w14:textId="0FE2E93F" w:rsidR="001B3C95" w:rsidRPr="001B3C95" w:rsidRDefault="001B3C95" w:rsidP="00790CE3">
            <w:pPr>
              <w:pStyle w:val="ListBullet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1B3C95">
              <w:rPr>
                <w:rFonts w:eastAsiaTheme="majorEastAsia" w:cstheme="majorBidi"/>
                <w:b/>
                <w:caps/>
                <w:szCs w:val="24"/>
              </w:rPr>
              <w:t>SEP 2021</w:t>
            </w:r>
            <w:r>
              <w:rPr>
                <w:rFonts w:ascii="Roboto-Regular" w:hAnsi="Roboto-Regular" w:cs="Roboto-Regular"/>
                <w:sz w:val="21"/>
                <w:szCs w:val="21"/>
              </w:rPr>
              <w:t xml:space="preserve"> </w:t>
            </w:r>
            <w:r w:rsidRPr="001B3C95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GMP,</w:t>
            </w: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</w:t>
            </w:r>
            <w:r w:rsidR="00F370B8" w:rsidRPr="00F370B8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Self</w:t>
            </w:r>
            <w:r w:rsidR="00F370B8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-</w:t>
            </w:r>
            <w:r w:rsidR="00F370B8" w:rsidRPr="00F370B8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Learning</w:t>
            </w:r>
          </w:p>
          <w:p w14:paraId="5DCBF573" w14:textId="5EBFC28D" w:rsidR="00F052BE" w:rsidRPr="00790CE3" w:rsidRDefault="00790CE3" w:rsidP="00790CE3">
            <w:pPr>
              <w:pStyle w:val="ListBullet"/>
              <w:rPr>
                <w:rFonts w:ascii="Roboto-Regular" w:hAnsi="Roboto-Regular" w:cs="Roboto-Regular"/>
                <w:sz w:val="21"/>
                <w:szCs w:val="21"/>
              </w:rPr>
            </w:pPr>
            <w:r>
              <w:rPr>
                <w:rFonts w:eastAsiaTheme="majorEastAsia" w:cstheme="majorBidi"/>
                <w:b/>
                <w:caps/>
                <w:szCs w:val="24"/>
              </w:rPr>
              <w:t>SEP</w:t>
            </w:r>
            <w:r w:rsidRPr="00790CE3">
              <w:rPr>
                <w:rFonts w:eastAsiaTheme="majorEastAsia" w:cstheme="majorBidi"/>
                <w:b/>
                <w:caps/>
                <w:szCs w:val="24"/>
              </w:rPr>
              <w:t xml:space="preserve"> 2020</w:t>
            </w:r>
            <w:r>
              <w:rPr>
                <w:rFonts w:eastAsiaTheme="majorEastAsia" w:cstheme="majorBidi"/>
                <w:b/>
                <w:caps/>
                <w:szCs w:val="24"/>
              </w:rPr>
              <w:t xml:space="preserve"> </w:t>
            </w:r>
            <w:r w:rsidRPr="00790CE3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HCCAP &amp; Food safety management,</w:t>
            </w:r>
            <w:r w:rsidRPr="00CF1A49">
              <w:t xml:space="preserve"> </w:t>
            </w:r>
            <w:r w:rsidR="00F370B8" w:rsidRPr="00F370B8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open</w:t>
            </w:r>
            <w:r w:rsidR="00471C5A" w:rsidRPr="00471C5A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 Learning</w:t>
            </w:r>
          </w:p>
          <w:p w14:paraId="74942ED1" w14:textId="77777777" w:rsidR="00790CE3" w:rsidRPr="00790CE3" w:rsidRDefault="00790CE3" w:rsidP="00790CE3">
            <w:pPr>
              <w:pStyle w:val="ListBullet"/>
              <w:rPr>
                <w:rFonts w:ascii="Roboto-Regular" w:hAnsi="Roboto-Regular" w:cs="Roboto-Regular"/>
                <w:sz w:val="21"/>
                <w:szCs w:val="21"/>
              </w:rPr>
            </w:pPr>
            <w:r>
              <w:rPr>
                <w:rFonts w:eastAsiaTheme="majorEastAsia" w:cstheme="majorBidi"/>
                <w:b/>
                <w:caps/>
                <w:szCs w:val="24"/>
              </w:rPr>
              <w:t>JUL</w:t>
            </w:r>
            <w:r w:rsidRPr="00790CE3">
              <w:rPr>
                <w:rFonts w:eastAsiaTheme="majorEastAsia" w:cstheme="majorBidi"/>
                <w:b/>
                <w:caps/>
                <w:szCs w:val="24"/>
              </w:rPr>
              <w:t xml:space="preserve"> 2020</w:t>
            </w:r>
            <w:r>
              <w:rPr>
                <w:rFonts w:eastAsiaTheme="majorEastAsia" w:cstheme="majorBidi"/>
                <w:b/>
                <w:caps/>
                <w:szCs w:val="24"/>
              </w:rPr>
              <w:t xml:space="preserve"> </w:t>
            </w:r>
            <w:r w:rsidRPr="00790CE3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First aid,</w:t>
            </w:r>
            <w:r w:rsidRPr="00CF1A49">
              <w:t xml:space="preserve"> </w:t>
            </w:r>
            <w:r w:rsidRPr="00790CE3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Edra</w:t>
            </w:r>
            <w:r w:rsidR="00F311D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a</w:t>
            </w:r>
            <w:r w:rsidRPr="00790CE3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k</w:t>
            </w:r>
          </w:p>
          <w:p w14:paraId="73D4F34C" w14:textId="77777777" w:rsidR="00F052BE" w:rsidRPr="00790CE3" w:rsidRDefault="00790CE3" w:rsidP="00790CE3">
            <w:pPr>
              <w:pStyle w:val="ListBullet"/>
              <w:rPr>
                <w:rFonts w:ascii="Roboto-Regular" w:hAnsi="Roboto-Regular" w:cs="Roboto-Regular"/>
                <w:sz w:val="21"/>
                <w:szCs w:val="21"/>
              </w:rPr>
            </w:pPr>
            <w:r w:rsidRPr="00790CE3">
              <w:rPr>
                <w:rFonts w:eastAsiaTheme="majorEastAsia" w:cstheme="majorBidi"/>
                <w:b/>
                <w:caps/>
                <w:szCs w:val="24"/>
              </w:rPr>
              <w:t>JUN 2020</w:t>
            </w:r>
            <w:r>
              <w:rPr>
                <w:rFonts w:ascii="Roboto-Regular" w:hAnsi="Roboto-Regular" w:cs="Roboto-Regular"/>
                <w:sz w:val="21"/>
                <w:szCs w:val="21"/>
              </w:rPr>
              <w:t xml:space="preserve"> </w:t>
            </w:r>
            <w:r w:rsidR="00F052BE" w:rsidRPr="00790CE3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Time and stress management,</w:t>
            </w:r>
            <w:r w:rsidR="00F052BE">
              <w:rPr>
                <w:rFonts w:ascii="Roboto-Regular" w:hAnsi="Roboto-Regular" w:cs="Roboto-Regular"/>
                <w:sz w:val="21"/>
                <w:szCs w:val="21"/>
              </w:rPr>
              <w:t xml:space="preserve"> </w:t>
            </w:r>
            <w:r w:rsidR="00F052BE" w:rsidRPr="00790CE3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Edr</w:t>
            </w:r>
            <w:r w:rsidR="00F311D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a</w:t>
            </w:r>
            <w:r w:rsidR="00F052BE" w:rsidRPr="00790CE3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ak</w:t>
            </w:r>
          </w:p>
          <w:p w14:paraId="4B868FB0" w14:textId="77777777" w:rsidR="00F052BE" w:rsidRPr="00790CE3" w:rsidRDefault="00790CE3" w:rsidP="00790CE3">
            <w:pPr>
              <w:pStyle w:val="ListBullet"/>
              <w:rPr>
                <w:rFonts w:ascii="Roboto-Regular" w:hAnsi="Roboto-Regular" w:cs="Roboto-Regular"/>
                <w:sz w:val="21"/>
                <w:szCs w:val="21"/>
              </w:rPr>
            </w:pPr>
            <w:r w:rsidRPr="00790CE3">
              <w:rPr>
                <w:rFonts w:eastAsiaTheme="majorEastAsia" w:cstheme="majorBidi"/>
                <w:b/>
                <w:caps/>
                <w:szCs w:val="24"/>
              </w:rPr>
              <w:t>JUN 2020</w:t>
            </w:r>
            <w:r>
              <w:rPr>
                <w:rFonts w:ascii="Roboto-Regular" w:hAnsi="Roboto-Regular" w:cs="Roboto-Regular"/>
                <w:sz w:val="21"/>
                <w:szCs w:val="21"/>
              </w:rPr>
              <w:t xml:space="preserve"> </w:t>
            </w:r>
            <w:r w:rsidR="00F052BE" w:rsidRPr="00790CE3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ICDL, </w:t>
            </w:r>
            <w:r w:rsidR="00F052BE" w:rsidRPr="00790CE3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Udemy</w:t>
            </w:r>
          </w:p>
        </w:tc>
      </w:tr>
    </w:tbl>
    <w:p w14:paraId="204D5DA4" w14:textId="77777777" w:rsidR="00DB0598" w:rsidRPr="00CF1A49" w:rsidRDefault="00DB0598" w:rsidP="00DB0598">
      <w:pPr>
        <w:pStyle w:val="Heading1"/>
      </w:pPr>
      <w:r>
        <w:t xml:space="preserve">Computer </w:t>
      </w:r>
      <w:sdt>
        <w:sdtPr>
          <w:alias w:val="Skills:"/>
          <w:tag w:val="Skills:"/>
          <w:id w:val="-82764632"/>
          <w:placeholder>
            <w:docPart w:val="8AFDBD09CF134EDB8AADF39E0CA7B1C2"/>
          </w:placeholder>
          <w:temporary/>
          <w:showingPlcHdr/>
          <w15:appearance w15:val="hidden"/>
        </w:sdtPr>
        <w:sdtContent>
          <w:r w:rsidRPr="00F052BE">
            <w:t>Skills</w:t>
          </w:r>
        </w:sdtContent>
      </w:sdt>
    </w:p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</w:tblGrid>
      <w:tr w:rsidR="00F052BE" w:rsidRPr="006E1507" w14:paraId="31E1418D" w14:textId="77777777" w:rsidTr="00F052BE">
        <w:tc>
          <w:tcPr>
            <w:tcW w:w="4680" w:type="dxa"/>
          </w:tcPr>
          <w:p w14:paraId="530E1227" w14:textId="77777777" w:rsidR="00F052BE" w:rsidRPr="00F052BE" w:rsidRDefault="00F052BE" w:rsidP="00F052BE">
            <w:pPr>
              <w:pStyle w:val="ListBullet"/>
              <w:contextualSpacing w:val="0"/>
            </w:pPr>
            <w:r w:rsidRPr="00F052BE">
              <w:rPr>
                <w:rFonts w:ascii="Roboto-Regular" w:hAnsi="Roboto-Regular" w:cs="Roboto-Regular"/>
                <w:sz w:val="21"/>
                <w:szCs w:val="21"/>
              </w:rPr>
              <w:t xml:space="preserve">Microsoft </w:t>
            </w:r>
            <w:r>
              <w:rPr>
                <w:rFonts w:ascii="Roboto-Regular" w:hAnsi="Roboto-Regular" w:cs="Roboto-Regular"/>
                <w:sz w:val="21"/>
                <w:szCs w:val="21"/>
              </w:rPr>
              <w:t>W</w:t>
            </w:r>
            <w:r w:rsidRPr="00F052BE">
              <w:rPr>
                <w:rFonts w:ascii="Roboto-Regular" w:hAnsi="Roboto-Regular" w:cs="Roboto-Regular"/>
                <w:sz w:val="21"/>
                <w:szCs w:val="21"/>
              </w:rPr>
              <w:t>ord</w:t>
            </w:r>
          </w:p>
          <w:p w14:paraId="5DDB3723" w14:textId="77777777" w:rsidR="00F052BE" w:rsidRPr="00F052BE" w:rsidRDefault="00F052BE" w:rsidP="00F052BE">
            <w:pPr>
              <w:pStyle w:val="ListBullet"/>
              <w:contextualSpacing w:val="0"/>
            </w:pPr>
            <w:r w:rsidRPr="00F052BE">
              <w:rPr>
                <w:rFonts w:ascii="Roboto-Regular" w:hAnsi="Roboto-Regular" w:cs="Roboto-Regular"/>
                <w:sz w:val="21"/>
                <w:szCs w:val="21"/>
              </w:rPr>
              <w:t>Microsoft PowerPoint</w:t>
            </w:r>
          </w:p>
          <w:p w14:paraId="3DDF12CE" w14:textId="77777777" w:rsidR="00F052BE" w:rsidRPr="006E1507" w:rsidRDefault="00F052BE" w:rsidP="00F052BE">
            <w:pPr>
              <w:pStyle w:val="ListBullet"/>
              <w:contextualSpacing w:val="0"/>
            </w:pPr>
            <w:r>
              <w:rPr>
                <w:rFonts w:ascii="Roboto-Regular" w:hAnsi="Roboto-Regular" w:cs="Roboto-Regular"/>
                <w:sz w:val="21"/>
                <w:szCs w:val="21"/>
              </w:rPr>
              <w:t>Microsoft Excel</w:t>
            </w:r>
          </w:p>
        </w:tc>
      </w:tr>
    </w:tbl>
    <w:p w14:paraId="299C9A76" w14:textId="77777777" w:rsidR="00DB0598" w:rsidRPr="00CF1A49" w:rsidRDefault="00DB0598" w:rsidP="00DB0598">
      <w:pPr>
        <w:pStyle w:val="Heading1"/>
      </w:pPr>
      <w:r>
        <w:t xml:space="preserve">Language </w:t>
      </w:r>
      <w:sdt>
        <w:sdtPr>
          <w:alias w:val="Skills:"/>
          <w:tag w:val="Skills:"/>
          <w:id w:val="538165403"/>
          <w:placeholder>
            <w:docPart w:val="794A7B68500D4BA8872D97998DE095E0"/>
          </w:placeholder>
          <w:temporary/>
          <w:showingPlcHdr/>
          <w15:appearance w15:val="hidden"/>
        </w:sdtPr>
        <w:sdtContent>
          <w:r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DB0598" w:rsidRPr="006E1507" w14:paraId="48EF42B7" w14:textId="77777777" w:rsidTr="00DB0598">
        <w:tc>
          <w:tcPr>
            <w:tcW w:w="4680" w:type="dxa"/>
          </w:tcPr>
          <w:p w14:paraId="77DE6B58" w14:textId="77777777" w:rsidR="00F052BE" w:rsidRPr="00F052BE" w:rsidRDefault="00DB0598" w:rsidP="00F052BE">
            <w:pPr>
              <w:pStyle w:val="ListBullet"/>
              <w:contextualSpacing w:val="0"/>
            </w:pPr>
            <w:r w:rsidRPr="00F052BE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Arabic: Native Language</w:t>
            </w:r>
            <w:r w:rsidR="00F052BE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.</w:t>
            </w:r>
          </w:p>
          <w:p w14:paraId="2AC8FDF0" w14:textId="77777777" w:rsidR="00DB0598" w:rsidRPr="00F052BE" w:rsidRDefault="00F052BE" w:rsidP="00F052BE">
            <w:pPr>
              <w:pStyle w:val="ListBullet"/>
              <w:contextualSpacing w:val="0"/>
            </w:pPr>
            <w:r w:rsidRPr="00F052BE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 xml:space="preserve">English: </w:t>
            </w:r>
            <w:r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Excellent written &amp; spoken.</w:t>
            </w:r>
          </w:p>
          <w:p w14:paraId="7BC2BA79" w14:textId="77777777" w:rsidR="00DB0598" w:rsidRPr="006E1507" w:rsidRDefault="00DB0598" w:rsidP="00DB0598">
            <w:pPr>
              <w:pStyle w:val="ListBullet"/>
              <w:contextualSpacing w:val="0"/>
            </w:pPr>
            <w:r>
              <w:rPr>
                <w:rFonts w:ascii="Roboto-Regular" w:hAnsi="Roboto-Regular" w:cs="Roboto-Regular"/>
                <w:color w:val="333333"/>
                <w:sz w:val="21"/>
                <w:szCs w:val="21"/>
              </w:rPr>
              <w:t xml:space="preserve">French: </w:t>
            </w:r>
            <w:r w:rsidR="00F052BE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B</w:t>
            </w:r>
            <w:r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asic</w:t>
            </w:r>
            <w:r w:rsidR="00F052BE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.</w:t>
            </w:r>
          </w:p>
        </w:tc>
        <w:tc>
          <w:tcPr>
            <w:tcW w:w="4680" w:type="dxa"/>
            <w:tcMar>
              <w:left w:w="360" w:type="dxa"/>
            </w:tcMar>
          </w:tcPr>
          <w:p w14:paraId="7878AF70" w14:textId="77777777" w:rsidR="00DB0598" w:rsidRPr="006E1507" w:rsidRDefault="00DB0598" w:rsidP="00DB0598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1DDF3708" w14:textId="77777777" w:rsidR="00DB0598" w:rsidRPr="00CF1A49" w:rsidRDefault="00F311DD" w:rsidP="00DB0598">
      <w:pPr>
        <w:pStyle w:val="Heading1"/>
      </w:pPr>
      <w:r>
        <w:t>soft</w:t>
      </w:r>
      <w:r w:rsidR="00DB0598">
        <w:t xml:space="preserve"> </w:t>
      </w:r>
      <w:sdt>
        <w:sdtPr>
          <w:alias w:val="Skills:"/>
          <w:tag w:val="Skills:"/>
          <w:id w:val="-1502112426"/>
          <w:placeholder>
            <w:docPart w:val="96573C6823DC4E47B8B9B35399E98EDD"/>
          </w:placeholder>
          <w:temporary/>
          <w:showingPlcHdr/>
          <w15:appearance w15:val="hidden"/>
        </w:sdtPr>
        <w:sdtContent>
          <w:r w:rsidR="00DB0598"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DB0598" w:rsidRPr="006E1507" w14:paraId="2526CBA8" w14:textId="77777777" w:rsidTr="00F311DD">
        <w:trPr>
          <w:trHeight w:val="1318"/>
        </w:trPr>
        <w:tc>
          <w:tcPr>
            <w:tcW w:w="4675" w:type="dxa"/>
          </w:tcPr>
          <w:p w14:paraId="174EEB80" w14:textId="77777777" w:rsidR="00F311DD" w:rsidRPr="00F311DD" w:rsidRDefault="00F311DD" w:rsidP="00F311DD">
            <w:pPr>
              <w:pStyle w:val="ListBullet"/>
              <w:contextualSpacing w:val="0"/>
              <w:rPr>
                <w:rFonts w:ascii="Roboto-Regular" w:hAnsi="Roboto-Regular" w:cs="Roboto-Regular"/>
                <w:color w:val="333333"/>
                <w:sz w:val="21"/>
                <w:szCs w:val="21"/>
              </w:rPr>
            </w:pPr>
            <w:r w:rsidRPr="00F311DD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Active listening.</w:t>
            </w:r>
          </w:p>
          <w:p w14:paraId="49AD4CD0" w14:textId="77777777" w:rsidR="00DB0598" w:rsidRPr="00F311DD" w:rsidRDefault="00F311DD" w:rsidP="00F311DD">
            <w:pPr>
              <w:pStyle w:val="ListBullet"/>
              <w:contextualSpacing w:val="0"/>
              <w:rPr>
                <w:rFonts w:ascii="Roboto-Regular" w:hAnsi="Roboto-Regular" w:cs="Roboto-Regular"/>
                <w:color w:val="333333"/>
                <w:sz w:val="21"/>
                <w:szCs w:val="21"/>
              </w:rPr>
            </w:pPr>
            <w:r w:rsidRPr="00F311DD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Emotional intelligence.</w:t>
            </w:r>
          </w:p>
          <w:p w14:paraId="1868B410" w14:textId="77777777" w:rsidR="00F311DD" w:rsidRPr="00F311DD" w:rsidRDefault="00F311DD" w:rsidP="00F311DD">
            <w:pPr>
              <w:pStyle w:val="ListBullet"/>
              <w:contextualSpacing w:val="0"/>
              <w:rPr>
                <w:rFonts w:ascii="Roboto-Regular" w:hAnsi="Roboto-Regular" w:cs="Roboto-Regular"/>
                <w:color w:val="333333"/>
                <w:sz w:val="21"/>
                <w:szCs w:val="21"/>
              </w:rPr>
            </w:pPr>
            <w:r w:rsidRPr="00F311DD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Teamwork.</w:t>
            </w:r>
          </w:p>
          <w:p w14:paraId="03D07DE4" w14:textId="77777777" w:rsidR="00F311DD" w:rsidRPr="006E1507" w:rsidRDefault="00F311DD" w:rsidP="00F311DD">
            <w:pPr>
              <w:pStyle w:val="ListBullet"/>
              <w:contextualSpacing w:val="0"/>
            </w:pPr>
            <w:r w:rsidRPr="00F311DD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Adaptability.</w:t>
            </w:r>
          </w:p>
        </w:tc>
        <w:tc>
          <w:tcPr>
            <w:tcW w:w="4675" w:type="dxa"/>
            <w:tcMar>
              <w:left w:w="360" w:type="dxa"/>
            </w:tcMar>
          </w:tcPr>
          <w:p w14:paraId="707A5084" w14:textId="5FF5BD44" w:rsidR="00DB0598" w:rsidRPr="00F311DD" w:rsidRDefault="00F311DD" w:rsidP="00F311DD">
            <w:pPr>
              <w:pStyle w:val="ListBullet"/>
              <w:contextualSpacing w:val="0"/>
              <w:rPr>
                <w:rFonts w:ascii="Roboto-Regular" w:hAnsi="Roboto-Regular" w:cs="Roboto-Regular"/>
                <w:color w:val="333333"/>
                <w:sz w:val="21"/>
                <w:szCs w:val="21"/>
              </w:rPr>
            </w:pPr>
            <w:r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Decision making</w:t>
            </w:r>
            <w:r w:rsidR="00471C5A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.</w:t>
            </w:r>
            <w:r>
              <w:rPr>
                <w:rFonts w:ascii="Roboto-Regular" w:hAnsi="Roboto-Regular" w:cs="Roboto-Regular"/>
                <w:color w:val="333333"/>
                <w:sz w:val="21"/>
                <w:szCs w:val="21"/>
              </w:rPr>
              <w:t xml:space="preserve"> </w:t>
            </w:r>
          </w:p>
          <w:p w14:paraId="1F6FDD1A" w14:textId="716AD2DC" w:rsidR="00F311DD" w:rsidRPr="00F311DD" w:rsidRDefault="00F311DD" w:rsidP="00F311DD">
            <w:pPr>
              <w:pStyle w:val="ListBullet"/>
              <w:contextualSpacing w:val="0"/>
              <w:rPr>
                <w:rFonts w:ascii="Roboto-Regular" w:hAnsi="Roboto-Regular" w:cs="Roboto-Regular"/>
                <w:color w:val="333333"/>
                <w:sz w:val="21"/>
                <w:szCs w:val="21"/>
              </w:rPr>
            </w:pPr>
            <w:r w:rsidRPr="00F311DD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Leadership</w:t>
            </w:r>
            <w:r w:rsidR="00471C5A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.</w:t>
            </w:r>
          </w:p>
          <w:p w14:paraId="2181FFBF" w14:textId="2A28371D" w:rsidR="00F311DD" w:rsidRPr="00F311DD" w:rsidRDefault="00F311DD" w:rsidP="00F311DD">
            <w:pPr>
              <w:pStyle w:val="ListBullet"/>
              <w:contextualSpacing w:val="0"/>
              <w:rPr>
                <w:rFonts w:ascii="Roboto-Regular" w:hAnsi="Roboto-Regular" w:cs="Roboto-Regular"/>
                <w:color w:val="333333"/>
                <w:sz w:val="21"/>
                <w:szCs w:val="21"/>
              </w:rPr>
            </w:pPr>
            <w:r w:rsidRPr="00F311DD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Problem solving</w:t>
            </w:r>
            <w:r w:rsidR="00471C5A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.</w:t>
            </w:r>
          </w:p>
          <w:p w14:paraId="133CF8F0" w14:textId="63D70A4E" w:rsidR="00F311DD" w:rsidRPr="006E1507" w:rsidRDefault="00F311DD" w:rsidP="00F311DD">
            <w:pPr>
              <w:pStyle w:val="ListBullet"/>
              <w:contextualSpacing w:val="0"/>
            </w:pPr>
            <w:r w:rsidRPr="00F311DD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Time and stress management</w:t>
            </w:r>
            <w:r w:rsidR="00471C5A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.</w:t>
            </w:r>
            <w:r>
              <w:t xml:space="preserve"> </w:t>
            </w:r>
          </w:p>
        </w:tc>
      </w:tr>
    </w:tbl>
    <w:p w14:paraId="5C5FB5E9" w14:textId="77777777" w:rsidR="00DB0598" w:rsidRDefault="00F311DD" w:rsidP="0062312F">
      <w:pPr>
        <w:pStyle w:val="Heading1"/>
      </w:pPr>
      <w:r>
        <w:t>Refernces</w:t>
      </w:r>
    </w:p>
    <w:p w14:paraId="4DE77140" w14:textId="511302B5" w:rsidR="00B51D1B" w:rsidRPr="00D77BEC" w:rsidRDefault="00F311DD" w:rsidP="00D77BEC">
      <w:pPr>
        <w:pStyle w:val="ListBullet"/>
        <w:numPr>
          <w:ilvl w:val="0"/>
          <w:numId w:val="0"/>
        </w:numPr>
        <w:ind w:left="360" w:hanging="360"/>
        <w:rPr>
          <w:rFonts w:ascii="Roboto-Regular" w:hAnsi="Roboto-Regular" w:cs="Roboto-Regular"/>
          <w:color w:val="333333"/>
          <w:sz w:val="21"/>
          <w:szCs w:val="21"/>
        </w:rPr>
      </w:pPr>
      <w:r w:rsidRPr="00F311DD">
        <w:rPr>
          <w:rFonts w:ascii="Roboto-Regular" w:hAnsi="Roboto-Regular" w:cs="Roboto-Regular"/>
          <w:color w:val="333333"/>
          <w:sz w:val="21"/>
          <w:szCs w:val="21"/>
        </w:rPr>
        <w:t>Available upon request.</w:t>
      </w:r>
    </w:p>
    <w:sectPr w:rsidR="00B51D1B" w:rsidRPr="00D77BEC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63231" w14:textId="77777777" w:rsidR="00CB5F07" w:rsidRDefault="00CB5F07" w:rsidP="0068194B">
      <w:r>
        <w:separator/>
      </w:r>
    </w:p>
    <w:p w14:paraId="77307DA8" w14:textId="77777777" w:rsidR="00CB5F07" w:rsidRDefault="00CB5F07"/>
    <w:p w14:paraId="1A518501" w14:textId="77777777" w:rsidR="00CB5F07" w:rsidRDefault="00CB5F07"/>
  </w:endnote>
  <w:endnote w:type="continuationSeparator" w:id="0">
    <w:p w14:paraId="6B518B00" w14:textId="77777777" w:rsidR="00CB5F07" w:rsidRDefault="00CB5F07" w:rsidP="0068194B">
      <w:r>
        <w:continuationSeparator/>
      </w:r>
    </w:p>
    <w:p w14:paraId="324E6607" w14:textId="77777777" w:rsidR="00CB5F07" w:rsidRDefault="00CB5F07"/>
    <w:p w14:paraId="04ACEB18" w14:textId="77777777" w:rsidR="00CB5F07" w:rsidRDefault="00CB5F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1C004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EEE58" w14:textId="77777777" w:rsidR="00CB5F07" w:rsidRDefault="00CB5F07" w:rsidP="0068194B">
      <w:r>
        <w:separator/>
      </w:r>
    </w:p>
    <w:p w14:paraId="455A8EB8" w14:textId="77777777" w:rsidR="00CB5F07" w:rsidRDefault="00CB5F07"/>
    <w:p w14:paraId="3E220023" w14:textId="77777777" w:rsidR="00CB5F07" w:rsidRDefault="00CB5F07"/>
  </w:footnote>
  <w:footnote w:type="continuationSeparator" w:id="0">
    <w:p w14:paraId="00BACAFF" w14:textId="77777777" w:rsidR="00CB5F07" w:rsidRDefault="00CB5F07" w:rsidP="0068194B">
      <w:r>
        <w:continuationSeparator/>
      </w:r>
    </w:p>
    <w:p w14:paraId="190A5A20" w14:textId="77777777" w:rsidR="00CB5F07" w:rsidRDefault="00CB5F07"/>
    <w:p w14:paraId="3D304E06" w14:textId="77777777" w:rsidR="00CB5F07" w:rsidRDefault="00CB5F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61C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C664D1" wp14:editId="26164ED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81BF91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753748"/>
    <w:multiLevelType w:val="hybridMultilevel"/>
    <w:tmpl w:val="0D280D8E"/>
    <w:lvl w:ilvl="0" w:tplc="839EC69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3A6E16"/>
    <w:multiLevelType w:val="hybridMultilevel"/>
    <w:tmpl w:val="E076A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200BDE"/>
    <w:multiLevelType w:val="hybridMultilevel"/>
    <w:tmpl w:val="A75013AC"/>
    <w:lvl w:ilvl="0" w:tplc="67489FB0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1D241BAE"/>
    <w:multiLevelType w:val="hybridMultilevel"/>
    <w:tmpl w:val="C3E0F1E6"/>
    <w:lvl w:ilvl="0" w:tplc="FC1C4DE6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5153E"/>
    <w:multiLevelType w:val="multilevel"/>
    <w:tmpl w:val="6022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465C4"/>
    <w:multiLevelType w:val="hybridMultilevel"/>
    <w:tmpl w:val="A6E65A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704BFA"/>
    <w:multiLevelType w:val="multilevel"/>
    <w:tmpl w:val="DC6E130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B500361"/>
    <w:multiLevelType w:val="multilevel"/>
    <w:tmpl w:val="BF06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5C75564"/>
    <w:multiLevelType w:val="multilevel"/>
    <w:tmpl w:val="DC6E130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10F99"/>
    <w:multiLevelType w:val="multilevel"/>
    <w:tmpl w:val="48846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894853550">
    <w:abstractNumId w:val="9"/>
  </w:num>
  <w:num w:numId="2" w16cid:durableId="862285521">
    <w:abstractNumId w:val="8"/>
  </w:num>
  <w:num w:numId="3" w16cid:durableId="2065982817">
    <w:abstractNumId w:val="7"/>
  </w:num>
  <w:num w:numId="4" w16cid:durableId="1136215438">
    <w:abstractNumId w:val="6"/>
  </w:num>
  <w:num w:numId="5" w16cid:durableId="342166142">
    <w:abstractNumId w:val="13"/>
  </w:num>
  <w:num w:numId="6" w16cid:durableId="1671326987">
    <w:abstractNumId w:val="3"/>
  </w:num>
  <w:num w:numId="7" w16cid:durableId="501359154">
    <w:abstractNumId w:val="18"/>
  </w:num>
  <w:num w:numId="8" w16cid:durableId="2024045303">
    <w:abstractNumId w:val="2"/>
  </w:num>
  <w:num w:numId="9" w16cid:durableId="2044478086">
    <w:abstractNumId w:val="20"/>
  </w:num>
  <w:num w:numId="10" w16cid:durableId="1206600649">
    <w:abstractNumId w:val="5"/>
  </w:num>
  <w:num w:numId="11" w16cid:durableId="1146049865">
    <w:abstractNumId w:val="4"/>
  </w:num>
  <w:num w:numId="12" w16cid:durableId="1977182110">
    <w:abstractNumId w:val="1"/>
  </w:num>
  <w:num w:numId="13" w16cid:durableId="575818894">
    <w:abstractNumId w:val="0"/>
  </w:num>
  <w:num w:numId="14" w16cid:durableId="1275791215">
    <w:abstractNumId w:val="22"/>
  </w:num>
  <w:num w:numId="15" w16cid:durableId="2049408145">
    <w:abstractNumId w:val="17"/>
  </w:num>
  <w:num w:numId="16" w16cid:durableId="1777169531">
    <w:abstractNumId w:val="21"/>
  </w:num>
  <w:num w:numId="17" w16cid:durableId="2089959556">
    <w:abstractNumId w:val="11"/>
  </w:num>
  <w:num w:numId="18" w16cid:durableId="1333411760">
    <w:abstractNumId w:val="13"/>
  </w:num>
  <w:num w:numId="19" w16cid:durableId="839806437">
    <w:abstractNumId w:val="12"/>
  </w:num>
  <w:num w:numId="20" w16cid:durableId="1758669826">
    <w:abstractNumId w:val="10"/>
  </w:num>
  <w:num w:numId="21" w16cid:durableId="159928027">
    <w:abstractNumId w:val="14"/>
  </w:num>
  <w:num w:numId="22" w16cid:durableId="603658547">
    <w:abstractNumId w:val="16"/>
  </w:num>
  <w:num w:numId="23" w16cid:durableId="127553037">
    <w:abstractNumId w:val="13"/>
  </w:num>
  <w:num w:numId="24" w16cid:durableId="1710687473">
    <w:abstractNumId w:val="13"/>
  </w:num>
  <w:num w:numId="25" w16cid:durableId="562911207">
    <w:abstractNumId w:val="13"/>
  </w:num>
  <w:num w:numId="26" w16cid:durableId="446702699">
    <w:abstractNumId w:val="13"/>
  </w:num>
  <w:num w:numId="27" w16cid:durableId="1827166352">
    <w:abstractNumId w:val="13"/>
  </w:num>
  <w:num w:numId="28" w16cid:durableId="830415426">
    <w:abstractNumId w:val="13"/>
  </w:num>
  <w:num w:numId="29" w16cid:durableId="723875083">
    <w:abstractNumId w:val="13"/>
  </w:num>
  <w:num w:numId="30" w16cid:durableId="239141710">
    <w:abstractNumId w:val="15"/>
  </w:num>
  <w:num w:numId="31" w16cid:durableId="6918028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57"/>
    <w:rsid w:val="000001EF"/>
    <w:rsid w:val="00007322"/>
    <w:rsid w:val="00007728"/>
    <w:rsid w:val="00024584"/>
    <w:rsid w:val="00024730"/>
    <w:rsid w:val="00055E95"/>
    <w:rsid w:val="000624F8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3C95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0441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3557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1C5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1854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0CE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12BF"/>
    <w:rsid w:val="009C4DFC"/>
    <w:rsid w:val="009D44F8"/>
    <w:rsid w:val="009E3160"/>
    <w:rsid w:val="009F220C"/>
    <w:rsid w:val="009F39C9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41B4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B5F07"/>
    <w:rsid w:val="00CD323D"/>
    <w:rsid w:val="00CE4030"/>
    <w:rsid w:val="00CE64B3"/>
    <w:rsid w:val="00CF1A49"/>
    <w:rsid w:val="00D0630C"/>
    <w:rsid w:val="00D243A9"/>
    <w:rsid w:val="00D305E5"/>
    <w:rsid w:val="00D37CD3"/>
    <w:rsid w:val="00D56143"/>
    <w:rsid w:val="00D66A52"/>
    <w:rsid w:val="00D66EFA"/>
    <w:rsid w:val="00D72A2D"/>
    <w:rsid w:val="00D77BEC"/>
    <w:rsid w:val="00D9521A"/>
    <w:rsid w:val="00DA3914"/>
    <w:rsid w:val="00DA59AA"/>
    <w:rsid w:val="00DB0598"/>
    <w:rsid w:val="00DB6915"/>
    <w:rsid w:val="00DB7E1E"/>
    <w:rsid w:val="00DC1B78"/>
    <w:rsid w:val="00DC2A2F"/>
    <w:rsid w:val="00DC600B"/>
    <w:rsid w:val="00DD73BE"/>
    <w:rsid w:val="00DE0FAA"/>
    <w:rsid w:val="00DE136D"/>
    <w:rsid w:val="00DE6534"/>
    <w:rsid w:val="00DF4D6C"/>
    <w:rsid w:val="00E01923"/>
    <w:rsid w:val="00E14498"/>
    <w:rsid w:val="00E2089B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52BE"/>
    <w:rsid w:val="00F130DD"/>
    <w:rsid w:val="00F24884"/>
    <w:rsid w:val="00F311DD"/>
    <w:rsid w:val="00F370B8"/>
    <w:rsid w:val="00F476C4"/>
    <w:rsid w:val="00F61DF9"/>
    <w:rsid w:val="00F81960"/>
    <w:rsid w:val="00F8769D"/>
    <w:rsid w:val="00F9350C"/>
    <w:rsid w:val="00F94EB5"/>
    <w:rsid w:val="00F9624D"/>
    <w:rsid w:val="00F96E04"/>
    <w:rsid w:val="00FB31C1"/>
    <w:rsid w:val="00FB5617"/>
    <w:rsid w:val="00FB58F2"/>
    <w:rsid w:val="00FC6AEA"/>
    <w:rsid w:val="00FD3D13"/>
    <w:rsid w:val="00FE55A2"/>
    <w:rsid w:val="00FF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2772A"/>
  <w15:chartTrackingRefBased/>
  <w15:docId w15:val="{7723521B-3320-423E-B866-A91ACA98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hgkelc">
    <w:name w:val="hgkelc"/>
    <w:basedOn w:val="DefaultParagraphFont"/>
    <w:rsid w:val="00790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ouh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B8C68231E44A06B955BC69FE914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94261-D801-47C2-85D0-1B365640E335}"/>
      </w:docPartPr>
      <w:docPartBody>
        <w:p w:rsidR="00E94A04" w:rsidRDefault="00217749">
          <w:pPr>
            <w:pStyle w:val="3EB8C68231E44A06B955BC69FE9141CD"/>
          </w:pPr>
          <w:r w:rsidRPr="00CF1A49">
            <w:t>·</w:t>
          </w:r>
        </w:p>
      </w:docPartBody>
    </w:docPart>
    <w:docPart>
      <w:docPartPr>
        <w:name w:val="CC92249C1E774FC7AD42CB76A1605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7E8AE-2C8C-4872-AA7B-72553E7FA100}"/>
      </w:docPartPr>
      <w:docPartBody>
        <w:p w:rsidR="00E94A04" w:rsidRDefault="00217749">
          <w:pPr>
            <w:pStyle w:val="CC92249C1E774FC7AD42CB76A1605587"/>
          </w:pPr>
          <w:r w:rsidRPr="00CF1A49">
            <w:t>Email</w:t>
          </w:r>
        </w:p>
      </w:docPartBody>
    </w:docPart>
    <w:docPart>
      <w:docPartPr>
        <w:name w:val="A37213761F19424D9880E8AA1DFD0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D4D06-A0D8-4E04-A3FF-F93D96147D37}"/>
      </w:docPartPr>
      <w:docPartBody>
        <w:p w:rsidR="00E94A04" w:rsidRDefault="00217749">
          <w:pPr>
            <w:pStyle w:val="A37213761F19424D9880E8AA1DFD0AF6"/>
          </w:pPr>
          <w:r w:rsidRPr="00CF1A49">
            <w:t>LinkedIn Profile</w:t>
          </w:r>
        </w:p>
      </w:docPartBody>
    </w:docPart>
    <w:docPart>
      <w:docPartPr>
        <w:name w:val="4DF538E558394D27B39BC893ACA04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CC0CD-84D4-41DF-95F3-AA3DF366AF1F}"/>
      </w:docPartPr>
      <w:docPartBody>
        <w:p w:rsidR="00E94A04" w:rsidRDefault="00217749">
          <w:pPr>
            <w:pStyle w:val="4DF538E558394D27B39BC893ACA04D49"/>
          </w:pPr>
          <w:r w:rsidRPr="00CF1A49">
            <w:t>Experience</w:t>
          </w:r>
        </w:p>
      </w:docPartBody>
    </w:docPart>
    <w:docPart>
      <w:docPartPr>
        <w:name w:val="C90662B258E04242A2CAAF5CD7681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E652A-E482-42E0-AC5C-84744E94D346}"/>
      </w:docPartPr>
      <w:docPartBody>
        <w:p w:rsidR="00E94A04" w:rsidRDefault="00217749">
          <w:pPr>
            <w:pStyle w:val="C90662B258E04242A2CAAF5CD7681BC2"/>
          </w:pPr>
          <w:r w:rsidRPr="00CF1A49">
            <w:t>Education</w:t>
          </w:r>
        </w:p>
      </w:docPartBody>
    </w:docPart>
    <w:docPart>
      <w:docPartPr>
        <w:name w:val="8AFDBD09CF134EDB8AADF39E0CA7B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C440E-5271-4961-83C6-7A7FCA2B6E2D}"/>
      </w:docPartPr>
      <w:docPartBody>
        <w:p w:rsidR="00E94A04" w:rsidRDefault="00173D81" w:rsidP="00173D81">
          <w:pPr>
            <w:pStyle w:val="8AFDBD09CF134EDB8AADF39E0CA7B1C2"/>
          </w:pPr>
          <w:r w:rsidRPr="00CF1A49">
            <w:t>Skills</w:t>
          </w:r>
        </w:p>
      </w:docPartBody>
    </w:docPart>
    <w:docPart>
      <w:docPartPr>
        <w:name w:val="794A7B68500D4BA8872D97998DE09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0A42B-F648-4BF2-9D8A-4E5CE6255525}"/>
      </w:docPartPr>
      <w:docPartBody>
        <w:p w:rsidR="00E94A04" w:rsidRDefault="00173D81" w:rsidP="00173D81">
          <w:pPr>
            <w:pStyle w:val="794A7B68500D4BA8872D97998DE095E0"/>
          </w:pPr>
          <w:r w:rsidRPr="00CF1A49">
            <w:t>Skills</w:t>
          </w:r>
        </w:p>
      </w:docPartBody>
    </w:docPart>
    <w:docPart>
      <w:docPartPr>
        <w:name w:val="96573C6823DC4E47B8B9B35399E98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A8D87-00D3-4D0D-A468-5060382F50B4}"/>
      </w:docPartPr>
      <w:docPartBody>
        <w:p w:rsidR="00E94A04" w:rsidRDefault="00173D81" w:rsidP="00173D81">
          <w:pPr>
            <w:pStyle w:val="96573C6823DC4E47B8B9B35399E98EDD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81"/>
    <w:rsid w:val="00173D81"/>
    <w:rsid w:val="00217749"/>
    <w:rsid w:val="0096113B"/>
    <w:rsid w:val="00B93C1A"/>
    <w:rsid w:val="00C2070F"/>
    <w:rsid w:val="00E9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EB8C68231E44A06B955BC69FE9141CD">
    <w:name w:val="3EB8C68231E44A06B955BC69FE9141CD"/>
  </w:style>
  <w:style w:type="paragraph" w:customStyle="1" w:styleId="CC92249C1E774FC7AD42CB76A1605587">
    <w:name w:val="CC92249C1E774FC7AD42CB76A1605587"/>
  </w:style>
  <w:style w:type="paragraph" w:customStyle="1" w:styleId="A37213761F19424D9880E8AA1DFD0AF6">
    <w:name w:val="A37213761F19424D9880E8AA1DFD0AF6"/>
  </w:style>
  <w:style w:type="paragraph" w:customStyle="1" w:styleId="4DF538E558394D27B39BC893ACA04D49">
    <w:name w:val="4DF538E558394D27B39BC893ACA04D49"/>
  </w:style>
  <w:style w:type="character" w:styleId="SubtleReference">
    <w:name w:val="Subtle Reference"/>
    <w:basedOn w:val="DefaultParagraphFont"/>
    <w:uiPriority w:val="10"/>
    <w:qFormat/>
    <w:rsid w:val="00173D81"/>
    <w:rPr>
      <w:b/>
      <w:caps w:val="0"/>
      <w:smallCaps/>
      <w:color w:val="595959" w:themeColor="text1" w:themeTint="A6"/>
    </w:rPr>
  </w:style>
  <w:style w:type="paragraph" w:customStyle="1" w:styleId="C90662B258E04242A2CAAF5CD7681BC2">
    <w:name w:val="C90662B258E04242A2CAAF5CD7681BC2"/>
  </w:style>
  <w:style w:type="paragraph" w:customStyle="1" w:styleId="8AFDBD09CF134EDB8AADF39E0CA7B1C2">
    <w:name w:val="8AFDBD09CF134EDB8AADF39E0CA7B1C2"/>
    <w:rsid w:val="00173D81"/>
  </w:style>
  <w:style w:type="paragraph" w:customStyle="1" w:styleId="794A7B68500D4BA8872D97998DE095E0">
    <w:name w:val="794A7B68500D4BA8872D97998DE095E0"/>
    <w:rsid w:val="00173D81"/>
  </w:style>
  <w:style w:type="paragraph" w:customStyle="1" w:styleId="96573C6823DC4E47B8B9B35399E98EDD">
    <w:name w:val="96573C6823DC4E47B8B9B35399E98EDD"/>
    <w:rsid w:val="00173D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Elsebaie, Yasmine Wagih</dc:creator>
  <cp:keywords/>
  <dc:description/>
  <cp:lastModifiedBy>Moamen Abdouh, Vodafone</cp:lastModifiedBy>
  <cp:revision>7</cp:revision>
  <cp:lastPrinted>2022-09-29T14:25:00Z</cp:lastPrinted>
  <dcterms:created xsi:type="dcterms:W3CDTF">2022-09-29T12:13:00Z</dcterms:created>
  <dcterms:modified xsi:type="dcterms:W3CDTF">2023-04-24T12:50:00Z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2023-04-24T12:49:37Z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8b111ad0-d1e7-4c71-b14e-0246fbd42901</vt:lpwstr>
  </property>
  <property fmtid="{D5CDD505-2E9C-101B-9397-08002B2CF9AE}" pid="8" name="MSIP_Label_0359f705-2ba0-454b-9cfc-6ce5bcaac040_ContentBits">
    <vt:lpwstr>2</vt:lpwstr>
  </property>
</Properties>
</file>