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38922815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2410EE57" w14:textId="7E74FA7E" w:rsidR="00692703" w:rsidRPr="00F64F75" w:rsidRDefault="00AB6584" w:rsidP="00913946">
            <w:pPr>
              <w:pStyle w:val="Title"/>
              <w:rPr>
                <w:sz w:val="66"/>
                <w:szCs w:val="66"/>
              </w:rPr>
            </w:pPr>
            <w:r w:rsidRPr="00F64F75">
              <w:rPr>
                <w:rStyle w:val="IntenseEmphasis"/>
                <w:sz w:val="66"/>
                <w:szCs w:val="66"/>
              </w:rPr>
              <w:t>Moamen Mamdouh</w:t>
            </w:r>
          </w:p>
          <w:p w14:paraId="38945639" w14:textId="1E4DDB50" w:rsidR="00692703" w:rsidRDefault="00AB6584" w:rsidP="00913946">
            <w:pPr>
              <w:pStyle w:val="ContactInfo"/>
              <w:contextualSpacing w:val="0"/>
            </w:pPr>
            <w:r>
              <w:t>Cairo - Egypt</w:t>
            </w:r>
            <w:r w:rsidR="00692703" w:rsidRPr="00CF1A49">
              <w:t xml:space="preserve"> </w:t>
            </w:r>
            <w:r w:rsidR="00B3597C">
              <w:t xml:space="preserve"> </w:t>
            </w:r>
            <w:r w:rsidR="00DD72C9">
              <w:br/>
            </w:r>
            <w:r>
              <w:t>+20 111 0012 474</w:t>
            </w:r>
          </w:p>
          <w:p w14:paraId="64360A53" w14:textId="47A7A734" w:rsidR="00B3597C" w:rsidRPr="00CF1A49" w:rsidRDefault="00DD72C9" w:rsidP="00913946">
            <w:pPr>
              <w:pStyle w:val="ContactInfo"/>
              <w:contextualSpacing w:val="0"/>
            </w:pPr>
            <w:r>
              <w:t>m</w:t>
            </w:r>
            <w:r w:rsidR="00B3597C">
              <w:t>oamen.</w:t>
            </w:r>
            <w:r>
              <w:t>mamdouh1@gmail.com</w:t>
            </w:r>
          </w:p>
          <w:p w14:paraId="2DBCA1A6" w14:textId="46759975" w:rsidR="00692703" w:rsidRPr="00CF1A49" w:rsidRDefault="00025DCE" w:rsidP="00913946">
            <w:pPr>
              <w:pStyle w:val="ContactInfoEmphasis"/>
              <w:contextualSpacing w:val="0"/>
            </w:pPr>
            <w:hyperlink r:id="rId7" w:history="1">
              <w:r w:rsidR="002B2CFA" w:rsidRPr="00BE2D17">
                <w:rPr>
                  <w:rStyle w:val="Hyperlink"/>
                  <w:u w:val="none"/>
                </w:rPr>
                <w:t>LinkedIn</w:t>
              </w:r>
            </w:hyperlink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AD82BB950EAC4B119EDE3BA26671CDBA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hyperlink r:id="rId8" w:history="1">
              <w:r w:rsidR="002B2CFA" w:rsidRPr="00BE2D17">
                <w:rPr>
                  <w:rStyle w:val="Hyperlink"/>
                  <w:u w:val="none"/>
                </w:rPr>
                <w:t>GitHub</w:t>
              </w:r>
            </w:hyperlink>
          </w:p>
        </w:tc>
      </w:tr>
      <w:tr w:rsidR="009571D8" w:rsidRPr="00CF1A49" w14:paraId="7BAA05E6" w14:textId="77777777" w:rsidTr="00692703">
        <w:tc>
          <w:tcPr>
            <w:tcW w:w="9360" w:type="dxa"/>
            <w:tcMar>
              <w:top w:w="432" w:type="dxa"/>
            </w:tcMar>
          </w:tcPr>
          <w:p w14:paraId="5B6CD75E" w14:textId="646A46D2" w:rsidR="001755A8" w:rsidRDefault="00D5785F" w:rsidP="00EE2527">
            <w:pPr>
              <w:contextualSpacing w:val="0"/>
              <w:jc w:val="center"/>
            </w:pPr>
            <w:r>
              <w:t>A Senior testing engineer with 4 years of experience</w:t>
            </w:r>
            <w:r w:rsidR="002F349C">
              <w:t xml:space="preserve"> across </w:t>
            </w:r>
            <w:r w:rsidR="00181CB3">
              <w:t xml:space="preserve">different </w:t>
            </w:r>
            <w:r w:rsidR="00A87498">
              <w:t xml:space="preserve">major </w:t>
            </w:r>
            <w:r w:rsidR="00181CB3">
              <w:t>software indus</w:t>
            </w:r>
            <w:r w:rsidR="00A87498">
              <w:t>tries including e-commerce, telecommunications</w:t>
            </w:r>
            <w:r w:rsidR="004D7E76">
              <w:t>.</w:t>
            </w:r>
          </w:p>
          <w:p w14:paraId="0391383A" w14:textId="77777777" w:rsidR="00B66FAA" w:rsidRDefault="00937116" w:rsidP="00EE2527">
            <w:pPr>
              <w:contextualSpacing w:val="0"/>
              <w:jc w:val="center"/>
            </w:pPr>
            <w:r>
              <w:t>Always being a part of agile teams</w:t>
            </w:r>
            <w:r w:rsidR="00A54F93">
              <w:t xml:space="preserve"> applying different agile approaches</w:t>
            </w:r>
            <w:r w:rsidR="00052AEC">
              <w:t xml:space="preserve"> </w:t>
            </w:r>
            <w:r w:rsidR="006B60BF">
              <w:t xml:space="preserve">as scrum, </w:t>
            </w:r>
            <w:r w:rsidR="002C4CC7">
              <w:t>k</w:t>
            </w:r>
            <w:r w:rsidR="006B60BF">
              <w:t>anban, and safe.</w:t>
            </w:r>
          </w:p>
          <w:p w14:paraId="5A18921B" w14:textId="7CAC02E2" w:rsidR="00CD6B2C" w:rsidRPr="00CF1A49" w:rsidRDefault="00CD6B2C" w:rsidP="00EE2527">
            <w:pPr>
              <w:contextualSpacing w:val="0"/>
              <w:jc w:val="center"/>
            </w:pPr>
            <w:r>
              <w:t>A key player in</w:t>
            </w:r>
            <w:r w:rsidR="00D1716D">
              <w:t xml:space="preserve"> </w:t>
            </w:r>
            <w:r w:rsidR="000754E3">
              <w:t>delivering top quality projects</w:t>
            </w:r>
            <w:r w:rsidR="00FC61F0">
              <w:t xml:space="preserve"> including Vodafone UK TOBi chatbot, noon</w:t>
            </w:r>
            <w:r w:rsidR="00CF11A8">
              <w:t>’s seller onboarding</w:t>
            </w:r>
            <w:r w:rsidR="00D75FFF">
              <w:t xml:space="preserve"> and </w:t>
            </w:r>
            <w:r w:rsidR="00CE0500">
              <w:t>preorders portals, and MD Labs ANDE project.</w:t>
            </w:r>
          </w:p>
        </w:tc>
      </w:tr>
    </w:tbl>
    <w:p w14:paraId="44B13E91" w14:textId="77777777" w:rsidR="004E01EB" w:rsidRPr="00CF1A49" w:rsidRDefault="00025DCE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75E60670BEF342E8BDFD621D813B21A7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3070A91A" w14:textId="77777777" w:rsidTr="00D66A52">
        <w:tc>
          <w:tcPr>
            <w:tcW w:w="9355" w:type="dxa"/>
          </w:tcPr>
          <w:p w14:paraId="5EBA1DCF" w14:textId="33B8593B" w:rsidR="001D0BF1" w:rsidRPr="00CF1A49" w:rsidRDefault="005E6D5C" w:rsidP="001D0BF1">
            <w:pPr>
              <w:pStyle w:val="Heading3"/>
              <w:contextualSpacing w:val="0"/>
              <w:outlineLvl w:val="2"/>
            </w:pPr>
            <w:r>
              <w:t>Feb 2023</w:t>
            </w:r>
            <w:r w:rsidR="001D0BF1" w:rsidRPr="00CF1A49">
              <w:t xml:space="preserve"> – </w:t>
            </w:r>
            <w:r>
              <w:t>present</w:t>
            </w:r>
          </w:p>
          <w:p w14:paraId="684173D7" w14:textId="21C57108" w:rsidR="00E30BEB" w:rsidRPr="00E30BEB" w:rsidRDefault="0057161D" w:rsidP="00E30BEB">
            <w:pPr>
              <w:pStyle w:val="Heading2"/>
              <w:contextualSpacing w:val="0"/>
              <w:outlineLvl w:val="1"/>
              <w:rPr>
                <w:b w:val="0"/>
                <w:smallCaps/>
                <w:color w:val="595959" w:themeColor="text1" w:themeTint="A6"/>
              </w:rPr>
            </w:pPr>
            <w:r>
              <w:t>Senior Testing engineer</w:t>
            </w:r>
            <w:r w:rsidR="001D0BF1" w:rsidRPr="00CF1A49">
              <w:t xml:space="preserve">, </w:t>
            </w:r>
            <w:r w:rsidR="00543D34">
              <w:rPr>
                <w:rStyle w:val="SubtleReference"/>
              </w:rPr>
              <w:t>Vodafone intelligent solutions</w:t>
            </w:r>
          </w:p>
          <w:p w14:paraId="6C1D05B4" w14:textId="37217603" w:rsidR="001E3120" w:rsidRPr="00CF1A49" w:rsidRDefault="00A87D2A" w:rsidP="001D0BF1">
            <w:pPr>
              <w:contextualSpacing w:val="0"/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Explicitly defined testing scope and exit criteria with project's stakeholders.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Created test plans according to different projects' objectives.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Analyzed test flows and scenarios, and designed test cases accordingly.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Prepared test data to cover all designed test scenarios ensuring full test coverage.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Created new test automation scripts and maintained already existing ones</w:t>
            </w:r>
            <w:r w:rsidR="003A651A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Actively participated in agile team ceremonies and presented sprints' deliverables from</w:t>
            </w:r>
            <w:r w:rsidR="00E30BE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testing perspective</w:t>
            </w:r>
            <w:r w:rsidR="003A651A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F61DF9" w:rsidRPr="00CF1A49" w14:paraId="5A1A8E97" w14:textId="77777777" w:rsidTr="00F61DF9">
        <w:tc>
          <w:tcPr>
            <w:tcW w:w="9355" w:type="dxa"/>
            <w:tcMar>
              <w:top w:w="216" w:type="dxa"/>
            </w:tcMar>
          </w:tcPr>
          <w:p w14:paraId="6D1414B2" w14:textId="1C9A6EE0" w:rsidR="00F61DF9" w:rsidRPr="00CF1A49" w:rsidRDefault="00907ABE" w:rsidP="00F61DF9">
            <w:pPr>
              <w:pStyle w:val="Heading3"/>
              <w:contextualSpacing w:val="0"/>
              <w:outlineLvl w:val="2"/>
            </w:pPr>
            <w:r>
              <w:t>nov 2020</w:t>
            </w:r>
            <w:r w:rsidR="00F61DF9" w:rsidRPr="00CF1A49">
              <w:t xml:space="preserve"> – </w:t>
            </w:r>
            <w:r w:rsidR="00576592">
              <w:t>feb 2023</w:t>
            </w:r>
          </w:p>
          <w:p w14:paraId="366AF118" w14:textId="1387C05C" w:rsidR="00F61DF9" w:rsidRPr="00CF1A49" w:rsidRDefault="00F91C88" w:rsidP="00F61DF9">
            <w:pPr>
              <w:pStyle w:val="Heading2"/>
              <w:contextualSpacing w:val="0"/>
              <w:outlineLvl w:val="1"/>
            </w:pPr>
            <w:r>
              <w:t>Software quality engineer</w:t>
            </w:r>
            <w:r w:rsidR="00F61DF9" w:rsidRPr="00CF1A49">
              <w:t xml:space="preserve">, </w:t>
            </w:r>
            <w:r w:rsidR="005A1186">
              <w:rPr>
                <w:rStyle w:val="SubtleReference"/>
                <w:rFonts w:cstheme="minorHAnsi"/>
                <w:caps w:val="0"/>
              </w:rPr>
              <w:t>N</w:t>
            </w:r>
            <w:r w:rsidR="005A1186" w:rsidRPr="00896E82">
              <w:rPr>
                <w:rStyle w:val="SubtleReference"/>
                <w:rFonts w:cstheme="minorHAnsi"/>
                <w:caps w:val="0"/>
              </w:rPr>
              <w:t>OON</w:t>
            </w:r>
          </w:p>
          <w:p w14:paraId="501AA252" w14:textId="21D1710F" w:rsidR="00F61DF9" w:rsidRDefault="00F84966" w:rsidP="00F61DF9"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• Provided inputs on high-level test scenarios, challenges, risks, </w:t>
            </w:r>
            <w:r w:rsidR="000A3D4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resources,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and test estimates</w:t>
            </w:r>
            <w:r w:rsidR="003A651A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• Handled &amp; </w:t>
            </w:r>
            <w:r w:rsidR="00F109FF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t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ested different aspects of applications</w:t>
            </w:r>
            <w:r w:rsidR="003A651A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• Performed </w:t>
            </w:r>
            <w:r w:rsidR="00F109FF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u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ser interface, </w:t>
            </w:r>
            <w:r w:rsidR="00F109FF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i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ntegration, </w:t>
            </w:r>
            <w:r w:rsidR="00F109FF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r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egression, and </w:t>
            </w:r>
            <w:r w:rsidR="00F109FF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s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moke testing</w:t>
            </w:r>
            <w:r w:rsidR="003A651A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• Created </w:t>
            </w:r>
            <w:r w:rsidR="00F109FF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t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est automation frameworks and </w:t>
            </w:r>
            <w:r w:rsidR="004623C6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e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xecuted </w:t>
            </w:r>
            <w:r w:rsidR="004623C6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t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esting </w:t>
            </w:r>
            <w:r w:rsidR="004623C6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s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cripts</w:t>
            </w:r>
            <w:r w:rsidR="003A651A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• Bug </w:t>
            </w:r>
            <w:r w:rsidR="004623C6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m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anagement and </w:t>
            </w:r>
            <w:r w:rsidR="004623C6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b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ug </w:t>
            </w:r>
            <w:r w:rsidR="004623C6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r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eporting</w:t>
            </w:r>
            <w:r w:rsidR="003A651A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• Coordinated with the </w:t>
            </w:r>
            <w:r w:rsidR="004623C6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e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ngineers on </w:t>
            </w:r>
            <w:r w:rsidR="004623C6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r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esult and </w:t>
            </w:r>
            <w:r w:rsidR="004623C6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d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efects </w:t>
            </w:r>
            <w:r w:rsidR="004623C6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s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tatus on regular basis</w:t>
            </w:r>
            <w:r w:rsidR="003A651A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.</w:t>
            </w:r>
          </w:p>
          <w:p w14:paraId="12BABC98" w14:textId="77777777" w:rsidR="00907ABE" w:rsidRDefault="00907ABE" w:rsidP="00F61DF9"/>
          <w:p w14:paraId="51891710" w14:textId="7EE4B26E" w:rsidR="00907ABE" w:rsidRPr="00CF1A49" w:rsidRDefault="008A672A" w:rsidP="00907ABE">
            <w:pPr>
              <w:pStyle w:val="Heading3"/>
              <w:contextualSpacing w:val="0"/>
              <w:outlineLvl w:val="2"/>
            </w:pPr>
            <w:r>
              <w:t>nov 2019</w:t>
            </w:r>
            <w:r w:rsidR="00907ABE" w:rsidRPr="00CF1A49">
              <w:t xml:space="preserve"> – </w:t>
            </w:r>
            <w:r w:rsidR="0018713C">
              <w:t>nov 2020</w:t>
            </w:r>
          </w:p>
          <w:p w14:paraId="13469CAD" w14:textId="78846027" w:rsidR="00907ABE" w:rsidRPr="00CF1A49" w:rsidRDefault="0018713C" w:rsidP="00907ABE">
            <w:pPr>
              <w:pStyle w:val="Heading2"/>
              <w:contextualSpacing w:val="0"/>
              <w:outlineLvl w:val="1"/>
            </w:pPr>
            <w:r>
              <w:t>software quality engineer</w:t>
            </w:r>
            <w:r w:rsidR="00907ABE" w:rsidRPr="00CF1A49">
              <w:t xml:space="preserve">, </w:t>
            </w:r>
            <w:r w:rsidR="00473C59">
              <w:rPr>
                <w:rStyle w:val="SubtleReference"/>
              </w:rPr>
              <w:t>md labs.</w:t>
            </w:r>
          </w:p>
          <w:p w14:paraId="377010B3" w14:textId="2AF19AE3" w:rsidR="00907ABE" w:rsidRDefault="001824C7" w:rsidP="00907ABE"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• Created </w:t>
            </w:r>
            <w:r w:rsidR="003615A7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u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ser stories and </w:t>
            </w:r>
            <w:r w:rsidR="003615A7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t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est cases through analyzing business requirements</w:t>
            </w:r>
            <w:r w:rsidR="003A651A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• Designed and </w:t>
            </w:r>
            <w:r w:rsidR="003615A7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e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xecuted manual test cycles to cover project different scenarios</w:t>
            </w:r>
            <w:r w:rsidR="003A651A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• Created bug reports on Jira and produced </w:t>
            </w:r>
            <w:r w:rsidR="003615A7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t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est process reports using Qmetry</w:t>
            </w:r>
            <w:r w:rsidR="003A651A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• Applied </w:t>
            </w:r>
            <w:r w:rsidR="003615A7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p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erformance </w:t>
            </w:r>
            <w:r w:rsidR="003615A7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t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esting using Jmeter</w:t>
            </w:r>
            <w:r w:rsidR="003A651A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• Gained </w:t>
            </w:r>
            <w:r w:rsidR="003615A7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t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est </w:t>
            </w:r>
            <w:r w:rsidR="003615A7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a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utomation </w:t>
            </w:r>
            <w:r w:rsidR="003615A7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k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nowledge using Selenium, Maven, and TestNG</w:t>
            </w:r>
            <w:r w:rsidR="003A651A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.</w:t>
            </w:r>
          </w:p>
          <w:p w14:paraId="0FA41A0C" w14:textId="77777777" w:rsidR="00907ABE" w:rsidRDefault="00907ABE" w:rsidP="00907ABE"/>
          <w:p w14:paraId="09B574E5" w14:textId="135799D9" w:rsidR="00907ABE" w:rsidRPr="00CF1A49" w:rsidRDefault="00814294" w:rsidP="00907ABE">
            <w:pPr>
              <w:pStyle w:val="Heading3"/>
              <w:contextualSpacing w:val="0"/>
              <w:outlineLvl w:val="2"/>
            </w:pPr>
            <w:r>
              <w:t>jul 2019</w:t>
            </w:r>
            <w:r w:rsidR="00907ABE" w:rsidRPr="00CF1A49">
              <w:t xml:space="preserve"> – </w:t>
            </w:r>
            <w:r w:rsidR="00C96850">
              <w:t>nov 2019</w:t>
            </w:r>
          </w:p>
          <w:p w14:paraId="11521B7C" w14:textId="21B0BABB" w:rsidR="00907ABE" w:rsidRPr="00CF1A49" w:rsidRDefault="00C1143C" w:rsidP="00907ABE">
            <w:pPr>
              <w:pStyle w:val="Heading2"/>
              <w:contextualSpacing w:val="0"/>
              <w:outlineLvl w:val="1"/>
            </w:pPr>
            <w:r>
              <w:t xml:space="preserve">freelance </w:t>
            </w:r>
            <w:r w:rsidR="00C96850">
              <w:t>software tester</w:t>
            </w:r>
            <w:r w:rsidR="00907ABE" w:rsidRPr="00CF1A49">
              <w:t xml:space="preserve">, </w:t>
            </w:r>
            <w:r w:rsidR="00C96850">
              <w:rPr>
                <w:rStyle w:val="SubtleReference"/>
              </w:rPr>
              <w:t>tester</w:t>
            </w:r>
            <w:r w:rsidR="008E4AF9">
              <w:rPr>
                <w:rStyle w:val="SubtleReference"/>
              </w:rPr>
              <w:t xml:space="preserve"> </w:t>
            </w:r>
            <w:r w:rsidR="00C96850">
              <w:rPr>
                <w:rStyle w:val="SubtleReference"/>
              </w:rPr>
              <w:t>work</w:t>
            </w:r>
          </w:p>
          <w:p w14:paraId="3FAFE615" w14:textId="373B041A" w:rsidR="00907ABE" w:rsidRDefault="000A3D4B" w:rsidP="00907ABE"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• Executed </w:t>
            </w:r>
            <w:r w:rsidR="003615A7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t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est Cases based on previously designed </w:t>
            </w:r>
            <w:r w:rsidR="003615A7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t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est Scenarios</w:t>
            </w:r>
            <w:r w:rsidR="003A651A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• Created bug reports and produced </w:t>
            </w:r>
            <w:r w:rsidR="003615A7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t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est process reports</w:t>
            </w:r>
            <w:r w:rsidR="003A651A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.</w:t>
            </w:r>
          </w:p>
        </w:tc>
      </w:tr>
    </w:tbl>
    <w:sdt>
      <w:sdtPr>
        <w:alias w:val="Education:"/>
        <w:tag w:val="Education:"/>
        <w:id w:val="-1908763273"/>
        <w:placeholder>
          <w:docPart w:val="8C92AF52E6E044EC901FB0047D573A22"/>
        </w:placeholder>
        <w:temporary/>
        <w:showingPlcHdr/>
        <w15:appearance w15:val="hidden"/>
      </w:sdtPr>
      <w:sdtEndPr/>
      <w:sdtContent>
        <w:p w14:paraId="47DD2453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2562F8B2" w14:textId="77777777" w:rsidTr="00D66A52">
        <w:tc>
          <w:tcPr>
            <w:tcW w:w="9355" w:type="dxa"/>
          </w:tcPr>
          <w:p w14:paraId="09C76C75" w14:textId="1C3CC93B" w:rsidR="001D0BF1" w:rsidRPr="00CF1A49" w:rsidRDefault="00CA1864" w:rsidP="001D0BF1">
            <w:pPr>
              <w:pStyle w:val="Heading3"/>
              <w:contextualSpacing w:val="0"/>
              <w:outlineLvl w:val="2"/>
            </w:pPr>
            <w:r>
              <w:t>july</w:t>
            </w:r>
            <w:r w:rsidR="001D0BF1" w:rsidRPr="00CF1A49">
              <w:t xml:space="preserve"> </w:t>
            </w:r>
            <w:r>
              <w:t>2019</w:t>
            </w:r>
          </w:p>
          <w:p w14:paraId="429871FC" w14:textId="03292AD9" w:rsidR="001D0BF1" w:rsidRPr="00CF1A49" w:rsidRDefault="000B5732" w:rsidP="001D0BF1">
            <w:pPr>
              <w:pStyle w:val="Heading2"/>
              <w:contextualSpacing w:val="0"/>
              <w:outlineLvl w:val="1"/>
            </w:pPr>
            <w:r>
              <w:t xml:space="preserve">bachelor </w:t>
            </w:r>
            <w:r w:rsidR="00DC4AEC">
              <w:t>of computer engineering</w:t>
            </w:r>
            <w:r w:rsidR="001D0BF1" w:rsidRPr="00CF1A49">
              <w:t xml:space="preserve">, </w:t>
            </w:r>
            <w:r w:rsidR="00DC4AEC">
              <w:rPr>
                <w:rStyle w:val="SubtleReference"/>
              </w:rPr>
              <w:t>ain shams university</w:t>
            </w:r>
          </w:p>
          <w:p w14:paraId="6D59B433" w14:textId="71D86D8E" w:rsidR="007538DC" w:rsidRPr="00CF1A49" w:rsidRDefault="00CB5021" w:rsidP="007538DC">
            <w:pPr>
              <w:contextualSpacing w:val="0"/>
            </w:pPr>
            <w:r w:rsidRPr="004D68A5">
              <w:rPr>
                <w:b/>
                <w:bCs/>
              </w:rPr>
              <w:t xml:space="preserve">Graduation </w:t>
            </w:r>
            <w:r w:rsidR="00C30FDD">
              <w:rPr>
                <w:b/>
                <w:bCs/>
              </w:rPr>
              <w:t>P</w:t>
            </w:r>
            <w:r w:rsidRPr="004D68A5">
              <w:rPr>
                <w:b/>
                <w:bCs/>
              </w:rPr>
              <w:t>ro</w:t>
            </w:r>
            <w:r w:rsidR="000E7C4A" w:rsidRPr="004D68A5">
              <w:rPr>
                <w:b/>
                <w:bCs/>
              </w:rPr>
              <w:t>ject</w:t>
            </w:r>
            <w:r w:rsidR="00C30FDD">
              <w:rPr>
                <w:b/>
                <w:bCs/>
              </w:rPr>
              <w:br/>
            </w:r>
            <w:r w:rsidR="00C30FDD">
              <w:t>St</w:t>
            </w:r>
            <w:r w:rsidR="00C35BE7">
              <w:t>udent</w:t>
            </w:r>
            <w:r w:rsidR="004F43AF">
              <w:t>s</w:t>
            </w:r>
            <w:r w:rsidR="00C35BE7">
              <w:t xml:space="preserve"> Affairs</w:t>
            </w:r>
            <w:r w:rsidR="004F43AF">
              <w:t>’</w:t>
            </w:r>
            <w:r w:rsidR="00C35BE7">
              <w:t xml:space="preserve"> chatbot</w:t>
            </w:r>
            <w:r w:rsidR="00FA3A23">
              <w:t xml:space="preserve"> using </w:t>
            </w:r>
            <w:r w:rsidR="00FD6741">
              <w:t>python framework “R</w:t>
            </w:r>
            <w:r w:rsidR="003874FC">
              <w:t>asa</w:t>
            </w:r>
            <w:r w:rsidR="00FD6741">
              <w:t>”.</w:t>
            </w:r>
          </w:p>
        </w:tc>
      </w:tr>
      <w:tr w:rsidR="00F61DF9" w:rsidRPr="00CF1A49" w14:paraId="7469F39A" w14:textId="77777777" w:rsidTr="00F61DF9">
        <w:tc>
          <w:tcPr>
            <w:tcW w:w="9355" w:type="dxa"/>
            <w:tcMar>
              <w:top w:w="216" w:type="dxa"/>
            </w:tcMar>
          </w:tcPr>
          <w:p w14:paraId="60EB9B5B" w14:textId="753391A5" w:rsidR="00F61DF9" w:rsidRPr="00CF1A49" w:rsidRDefault="000C7D16" w:rsidP="00F61DF9">
            <w:pPr>
              <w:pStyle w:val="Heading3"/>
              <w:contextualSpacing w:val="0"/>
              <w:outlineLvl w:val="2"/>
            </w:pPr>
            <w:r>
              <w:t>oct</w:t>
            </w:r>
            <w:r w:rsidR="00F61DF9" w:rsidRPr="00CF1A49">
              <w:t xml:space="preserve"> </w:t>
            </w:r>
            <w:r>
              <w:t>2019</w:t>
            </w:r>
          </w:p>
          <w:p w14:paraId="49B3D1F7" w14:textId="2883C1B7" w:rsidR="00F61DF9" w:rsidRPr="00CF1A49" w:rsidRDefault="000C7D16" w:rsidP="00F61DF9">
            <w:pPr>
              <w:pStyle w:val="Heading2"/>
              <w:contextualSpacing w:val="0"/>
              <w:outlineLvl w:val="1"/>
            </w:pPr>
            <w:bookmarkStart w:id="0" w:name="_Hlk135493098"/>
            <w:r>
              <w:t xml:space="preserve">certified tester foundation </w:t>
            </w:r>
            <w:bookmarkEnd w:id="0"/>
            <w:r>
              <w:t>level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istqb</w:t>
            </w:r>
          </w:p>
          <w:p w14:paraId="7C65F5BB" w14:textId="77777777" w:rsidR="00F61DF9" w:rsidRDefault="003A76AF" w:rsidP="003A76AF">
            <w:r>
              <w:t>International Software Testing Qualifications Board</w:t>
            </w:r>
            <w:r w:rsidR="00C461FA">
              <w:t xml:space="preserve"> Foundation level certificate.</w:t>
            </w:r>
          </w:p>
          <w:p w14:paraId="128ADDC1" w14:textId="1F6A6D13" w:rsidR="00757E04" w:rsidRPr="00757E04" w:rsidRDefault="00757E04" w:rsidP="003A76AF">
            <w:pPr>
              <w:rPr>
                <w:i/>
                <w:iCs/>
              </w:rPr>
            </w:pPr>
            <w:r w:rsidRPr="00757E04">
              <w:rPr>
                <w:rFonts w:ascii="Segoe UI" w:hAnsi="Segoe UI" w:cs="Segoe UI"/>
                <w:i/>
                <w:iCs/>
                <w:sz w:val="21"/>
                <w:szCs w:val="21"/>
                <w:shd w:val="clear" w:color="auto" w:fill="FFFFFF"/>
              </w:rPr>
              <w:t>Credential ID 191003033</w:t>
            </w:r>
          </w:p>
        </w:tc>
      </w:tr>
    </w:tbl>
    <w:p w14:paraId="13D43A04" w14:textId="192B5A8F" w:rsidR="008657B8" w:rsidRPr="00CF1A49" w:rsidRDefault="00025DCE" w:rsidP="00B035FA">
      <w:pPr>
        <w:pStyle w:val="Heading1"/>
      </w:pPr>
      <w:sdt>
        <w:sdtPr>
          <w:alias w:val="Skills:"/>
          <w:tag w:val="Skills:"/>
          <w:id w:val="-1392877668"/>
          <w:placeholder>
            <w:docPart w:val="A2558B78814541A1A45CE67AE2804759"/>
          </w:placeholder>
          <w:temporary/>
          <w:showingPlcHdr/>
          <w15:appearance w15:val="hidden"/>
        </w:sdtPr>
        <w:sdtEndPr/>
        <w:sdtContent>
          <w:r w:rsidR="00486277" w:rsidRPr="00CF1A49">
            <w:t>Skills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5040"/>
        <w:gridCol w:w="4320"/>
      </w:tblGrid>
      <w:tr w:rsidR="00893384" w:rsidRPr="006E1507" w14:paraId="724D6978" w14:textId="77777777" w:rsidTr="00D50358">
        <w:tc>
          <w:tcPr>
            <w:tcW w:w="5040" w:type="dxa"/>
          </w:tcPr>
          <w:p w14:paraId="6E3C8923" w14:textId="2D238CBE" w:rsidR="00893384" w:rsidRDefault="00893384" w:rsidP="00893384">
            <w:pPr>
              <w:pStyle w:val="Heading2"/>
              <w:contextualSpacing w:val="0"/>
              <w:outlineLvl w:val="1"/>
            </w:pPr>
            <w:r>
              <w:t>Manual Testing</w:t>
            </w:r>
          </w:p>
          <w:p w14:paraId="3BCB746F" w14:textId="08027C13" w:rsidR="00893384" w:rsidRPr="006E1507" w:rsidRDefault="00893384" w:rsidP="00893384">
            <w:pPr>
              <w:pStyle w:val="ListBullet"/>
              <w:contextualSpacing w:val="0"/>
            </w:pPr>
            <w:r>
              <w:t>Test analysis and design (test plans, test cases)</w:t>
            </w:r>
          </w:p>
          <w:p w14:paraId="33963BA7" w14:textId="77777777" w:rsidR="00893384" w:rsidRDefault="00893384" w:rsidP="00893384">
            <w:pPr>
              <w:pStyle w:val="ListBullet"/>
              <w:contextualSpacing w:val="0"/>
            </w:pPr>
            <w:r>
              <w:t>Test reporting and management using Jira, and Azure DevOps</w:t>
            </w:r>
          </w:p>
          <w:p w14:paraId="5D8F4881" w14:textId="77777777" w:rsidR="00893384" w:rsidRDefault="00893384" w:rsidP="00893384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  <w:p w14:paraId="1E26BECE" w14:textId="77777777" w:rsidR="00893384" w:rsidRDefault="00893384" w:rsidP="00893384">
            <w:pPr>
              <w:pStyle w:val="Heading2"/>
              <w:contextualSpacing w:val="0"/>
              <w:outlineLvl w:val="1"/>
            </w:pPr>
            <w:r>
              <w:t>backend Testing</w:t>
            </w:r>
          </w:p>
          <w:p w14:paraId="4F72A68C" w14:textId="77777777" w:rsidR="00893384" w:rsidRDefault="00893384" w:rsidP="00893384">
            <w:pPr>
              <w:pStyle w:val="ListBullet"/>
              <w:contextualSpacing w:val="0"/>
            </w:pPr>
            <w:r>
              <w:t>Databases testing using SQL queries</w:t>
            </w:r>
          </w:p>
          <w:p w14:paraId="7C6C2E29" w14:textId="77777777" w:rsidR="00893384" w:rsidRDefault="00893384" w:rsidP="00893384">
            <w:pPr>
              <w:pStyle w:val="ListBullet"/>
              <w:contextualSpacing w:val="0"/>
            </w:pPr>
            <w:r>
              <w:t>APIs testing using Postman</w:t>
            </w:r>
          </w:p>
          <w:p w14:paraId="36F733A7" w14:textId="77777777" w:rsidR="00893384" w:rsidRDefault="00893384" w:rsidP="00893384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</w:pPr>
          </w:p>
          <w:p w14:paraId="40E5F70C" w14:textId="18DEB62E" w:rsidR="00893384" w:rsidRDefault="00893384" w:rsidP="00893384">
            <w:pPr>
              <w:pStyle w:val="Heading2"/>
              <w:contextualSpacing w:val="0"/>
              <w:outlineLvl w:val="1"/>
            </w:pPr>
            <w:r>
              <w:t>Test Automation</w:t>
            </w:r>
          </w:p>
          <w:p w14:paraId="4AB5F0DC" w14:textId="7E9B9BF9" w:rsidR="00893384" w:rsidRPr="006E1507" w:rsidRDefault="00893384" w:rsidP="00332D37">
            <w:pPr>
              <w:pStyle w:val="ListBullet"/>
              <w:contextualSpacing w:val="0"/>
            </w:pPr>
            <w:r>
              <w:t>Creating test automation scripts in POM design pattern using Selenium, Maven, and TestNG</w:t>
            </w:r>
          </w:p>
          <w:p w14:paraId="74E84145" w14:textId="12328098" w:rsidR="00C570E5" w:rsidRDefault="00C570E5" w:rsidP="00C570E5">
            <w:pPr>
              <w:pStyle w:val="Heading2"/>
              <w:contextualSpacing w:val="0"/>
              <w:outlineLvl w:val="1"/>
            </w:pPr>
          </w:p>
          <w:p w14:paraId="39E49A81" w14:textId="60F10F83" w:rsidR="00386F86" w:rsidRDefault="00332D37" w:rsidP="00386F86">
            <w:pPr>
              <w:pStyle w:val="Heading2"/>
              <w:contextualSpacing w:val="0"/>
              <w:outlineLvl w:val="1"/>
            </w:pPr>
            <w:r>
              <w:t>Programming skills</w:t>
            </w:r>
          </w:p>
          <w:p w14:paraId="1208128B" w14:textId="71C0A23C" w:rsidR="00386F86" w:rsidRDefault="00332D37" w:rsidP="00386F86">
            <w:pPr>
              <w:pStyle w:val="ListBullet"/>
              <w:contextualSpacing w:val="0"/>
            </w:pPr>
            <w:r>
              <w:t>OOP using Java and C++</w:t>
            </w:r>
            <w:r w:rsidR="00BC5395">
              <w:t xml:space="preserve"> (LinkedIn verified)</w:t>
            </w:r>
          </w:p>
          <w:p w14:paraId="4F111EBD" w14:textId="2A8E6856" w:rsidR="00A54ED0" w:rsidRDefault="006357DD" w:rsidP="00386F86">
            <w:pPr>
              <w:pStyle w:val="ListBullet"/>
              <w:contextualSpacing w:val="0"/>
            </w:pPr>
            <w:r>
              <w:t>Web applications development using HTML, CSS, and JavaScript</w:t>
            </w:r>
          </w:p>
          <w:p w14:paraId="081B1D58" w14:textId="34BC5846" w:rsidR="002C5638" w:rsidRDefault="00DB6D5E" w:rsidP="00386F86">
            <w:pPr>
              <w:pStyle w:val="ListBullet"/>
              <w:contextualSpacing w:val="0"/>
            </w:pPr>
            <w:r>
              <w:t xml:space="preserve">Embedded Systems development using C </w:t>
            </w:r>
            <w:r w:rsidR="00DE7DC5">
              <w:br/>
            </w:r>
            <w:r>
              <w:t>(LinkedIn verified)</w:t>
            </w:r>
          </w:p>
          <w:p w14:paraId="6320898A" w14:textId="6B8C8019" w:rsidR="00350AD2" w:rsidRDefault="00295CBA" w:rsidP="00386F86">
            <w:pPr>
              <w:pStyle w:val="ListBullet"/>
              <w:contextualSpacing w:val="0"/>
            </w:pPr>
            <w:r>
              <w:t>Python programming</w:t>
            </w:r>
          </w:p>
          <w:p w14:paraId="395C362B" w14:textId="6EB63DB3" w:rsidR="00295CBA" w:rsidRDefault="00DE7DC5" w:rsidP="00386F86">
            <w:pPr>
              <w:pStyle w:val="ListBullet"/>
              <w:contextualSpacing w:val="0"/>
            </w:pPr>
            <w:r>
              <w:t>Databases management using SQL</w:t>
            </w:r>
          </w:p>
          <w:p w14:paraId="5891A822" w14:textId="76EC3B00" w:rsidR="00DE7DC5" w:rsidRDefault="00DE7DC5" w:rsidP="00386F86">
            <w:pPr>
              <w:pStyle w:val="ListBullet"/>
              <w:contextualSpacing w:val="0"/>
            </w:pPr>
            <w:r>
              <w:t>Source control using G</w:t>
            </w:r>
            <w:r w:rsidR="00334072">
              <w:t>it</w:t>
            </w:r>
          </w:p>
          <w:p w14:paraId="7AEC0CD7" w14:textId="77777777" w:rsidR="004E5FE0" w:rsidRDefault="004E5FE0" w:rsidP="004E5FE0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</w:pPr>
          </w:p>
          <w:p w14:paraId="57478C9B" w14:textId="6157D308" w:rsidR="004E5FE0" w:rsidRDefault="004E5FE0" w:rsidP="004E5FE0">
            <w:pPr>
              <w:pStyle w:val="Heading2"/>
              <w:contextualSpacing w:val="0"/>
              <w:outlineLvl w:val="1"/>
            </w:pPr>
            <w:r>
              <w:t>Language skills</w:t>
            </w:r>
          </w:p>
          <w:p w14:paraId="39ECBCFC" w14:textId="55CD4912" w:rsidR="004E5FE0" w:rsidRDefault="004E5FE0" w:rsidP="004E5FE0">
            <w:pPr>
              <w:pStyle w:val="ListBullet"/>
              <w:contextualSpacing w:val="0"/>
            </w:pPr>
            <w:r>
              <w:t>Arabic – Mother Tongue</w:t>
            </w:r>
          </w:p>
          <w:p w14:paraId="0B68BE6A" w14:textId="4FD560CA" w:rsidR="00995D77" w:rsidRDefault="004E5FE0" w:rsidP="00995D77">
            <w:pPr>
              <w:pStyle w:val="ListBullet"/>
              <w:contextualSpacing w:val="0"/>
            </w:pPr>
            <w:r>
              <w:t>English – Fluent</w:t>
            </w:r>
          </w:p>
          <w:p w14:paraId="073EAC3B" w14:textId="019A9469" w:rsidR="00995D77" w:rsidRPr="0053063A" w:rsidRDefault="00995D77" w:rsidP="0053063A">
            <w:pPr>
              <w:pStyle w:val="Heading1"/>
              <w:outlineLvl w:val="0"/>
              <w:rPr>
                <w:rFonts w:asciiTheme="minorHAnsi" w:eastAsiaTheme="minorHAnsi" w:hAnsi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>
              <w:t>Award</w:t>
            </w:r>
            <w:r w:rsidR="0053063A">
              <w:t>s</w:t>
            </w:r>
          </w:p>
        </w:tc>
        <w:tc>
          <w:tcPr>
            <w:tcW w:w="4320" w:type="dxa"/>
            <w:tcMar>
              <w:left w:w="360" w:type="dxa"/>
            </w:tcMar>
          </w:tcPr>
          <w:p w14:paraId="0CE39E62" w14:textId="77777777" w:rsidR="00893384" w:rsidRDefault="00893384" w:rsidP="00893384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  <w:p w14:paraId="133FCEED" w14:textId="77777777" w:rsidR="00893384" w:rsidRPr="006E1507" w:rsidRDefault="00893384" w:rsidP="00893384">
            <w:pPr>
              <w:pStyle w:val="ListBullet"/>
              <w:contextualSpacing w:val="0"/>
            </w:pPr>
            <w:r>
              <w:t>Test execution (regression, smoke, UAT)</w:t>
            </w:r>
          </w:p>
          <w:p w14:paraId="2928046C" w14:textId="77777777" w:rsidR="00893384" w:rsidRDefault="00893384" w:rsidP="00893384">
            <w:pPr>
              <w:pStyle w:val="ListBullet"/>
              <w:contextualSpacing w:val="0"/>
            </w:pPr>
            <w:r>
              <w:t>Agile testing (scrum, kanban, safe)</w:t>
            </w:r>
          </w:p>
          <w:p w14:paraId="6D4FB1CC" w14:textId="77777777" w:rsidR="00D50358" w:rsidRDefault="00D50358" w:rsidP="00D50358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</w:pPr>
          </w:p>
          <w:p w14:paraId="713A212C" w14:textId="77777777" w:rsidR="00D50358" w:rsidRDefault="00D50358" w:rsidP="00D50358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</w:pPr>
          </w:p>
          <w:p w14:paraId="33AD1F94" w14:textId="77777777" w:rsidR="00D50358" w:rsidRDefault="00D50358" w:rsidP="00D50358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</w:pPr>
          </w:p>
          <w:p w14:paraId="29BB7BE5" w14:textId="77777777" w:rsidR="00D50358" w:rsidRDefault="00D50358" w:rsidP="00D50358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</w:pPr>
          </w:p>
          <w:p w14:paraId="698A90A5" w14:textId="77777777" w:rsidR="00D50358" w:rsidRDefault="00D50358" w:rsidP="00D50358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</w:pPr>
          </w:p>
          <w:p w14:paraId="270312B7" w14:textId="77777777" w:rsidR="00D50358" w:rsidRDefault="00D50358" w:rsidP="00D50358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</w:pPr>
          </w:p>
          <w:p w14:paraId="45F4556B" w14:textId="77777777" w:rsidR="00D50358" w:rsidRDefault="00D50358" w:rsidP="00D50358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</w:pPr>
          </w:p>
          <w:p w14:paraId="7A483D96" w14:textId="77777777" w:rsidR="00D50358" w:rsidRDefault="00D50358" w:rsidP="00D50358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</w:pPr>
          </w:p>
          <w:p w14:paraId="2564DB91" w14:textId="6B836E77" w:rsidR="0013290E" w:rsidRPr="006E1507" w:rsidRDefault="0013290E" w:rsidP="0013290E">
            <w:pPr>
              <w:pStyle w:val="ListBullet"/>
            </w:pPr>
            <w:r>
              <w:t>Creating BDD</w:t>
            </w:r>
            <w:r w:rsidR="00F27798">
              <w:t xml:space="preserve"> automation scripts using Cucumber and </w:t>
            </w:r>
            <w:r w:rsidR="000B5C68">
              <w:t>Gherkin</w:t>
            </w:r>
            <w:r w:rsidR="00CE6095">
              <w:t xml:space="preserve"> language</w:t>
            </w:r>
          </w:p>
          <w:p w14:paraId="75239D10" w14:textId="7CBAB448" w:rsidR="00D50358" w:rsidRPr="006E1507" w:rsidRDefault="00D50358" w:rsidP="00D50358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</w:pPr>
          </w:p>
        </w:tc>
      </w:tr>
    </w:tbl>
    <w:p w14:paraId="473AEF0D" w14:textId="116B1CCC" w:rsidR="00B51D1B" w:rsidRDefault="00582044" w:rsidP="00E56365">
      <w:pPr>
        <w:jc w:val="center"/>
      </w:pPr>
      <w:r>
        <w:t>Dragon rank</w:t>
      </w:r>
      <w:r w:rsidR="00E56365">
        <w:t xml:space="preserve"> at test automation university</w:t>
      </w:r>
    </w:p>
    <w:p w14:paraId="6938F4EF" w14:textId="4483EF66" w:rsidR="00E56365" w:rsidRPr="006E1507" w:rsidRDefault="00025DCE" w:rsidP="00E56365">
      <w:pPr>
        <w:jc w:val="center"/>
      </w:pPr>
      <w:hyperlink r:id="rId9" w:anchor="Moamen-Mamdouh" w:history="1">
        <w:r w:rsidR="00E56365">
          <w:rPr>
            <w:rStyle w:val="Hyperlink"/>
          </w:rPr>
          <w:t xml:space="preserve">Test Automation University | </w:t>
        </w:r>
        <w:r w:rsidR="0035292E">
          <w:rPr>
            <w:rStyle w:val="Hyperlink"/>
          </w:rPr>
          <w:t>Moamen-Mamdouh</w:t>
        </w:r>
      </w:hyperlink>
    </w:p>
    <w:sectPr w:rsidR="00E56365" w:rsidRPr="006E1507" w:rsidSect="005A1B10">
      <w:footerReference w:type="default" r:id="rId10"/>
      <w:headerReference w:type="first" r:id="rId11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ADE18" w14:textId="77777777" w:rsidR="005E755E" w:rsidRDefault="005E755E" w:rsidP="0068194B">
      <w:r>
        <w:separator/>
      </w:r>
    </w:p>
    <w:p w14:paraId="0F470D19" w14:textId="77777777" w:rsidR="005E755E" w:rsidRDefault="005E755E"/>
    <w:p w14:paraId="33CE2B69" w14:textId="77777777" w:rsidR="005E755E" w:rsidRDefault="005E755E"/>
  </w:endnote>
  <w:endnote w:type="continuationSeparator" w:id="0">
    <w:p w14:paraId="27017F5F" w14:textId="77777777" w:rsidR="005E755E" w:rsidRDefault="005E755E" w:rsidP="0068194B">
      <w:r>
        <w:continuationSeparator/>
      </w:r>
    </w:p>
    <w:p w14:paraId="7F802CFC" w14:textId="77777777" w:rsidR="005E755E" w:rsidRDefault="005E755E"/>
    <w:p w14:paraId="734AB8B4" w14:textId="77777777" w:rsidR="005E755E" w:rsidRDefault="005E755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5BF697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BE6D5" w14:textId="77777777" w:rsidR="005E755E" w:rsidRDefault="005E755E" w:rsidP="0068194B">
      <w:r>
        <w:separator/>
      </w:r>
    </w:p>
    <w:p w14:paraId="52C37F20" w14:textId="77777777" w:rsidR="005E755E" w:rsidRDefault="005E755E"/>
    <w:p w14:paraId="30F0D14F" w14:textId="77777777" w:rsidR="005E755E" w:rsidRDefault="005E755E"/>
  </w:footnote>
  <w:footnote w:type="continuationSeparator" w:id="0">
    <w:p w14:paraId="3F1F9C68" w14:textId="77777777" w:rsidR="005E755E" w:rsidRDefault="005E755E" w:rsidP="0068194B">
      <w:r>
        <w:continuationSeparator/>
      </w:r>
    </w:p>
    <w:p w14:paraId="3AC015DA" w14:textId="77777777" w:rsidR="005E755E" w:rsidRDefault="005E755E"/>
    <w:p w14:paraId="76131E64" w14:textId="77777777" w:rsidR="005E755E" w:rsidRDefault="005E755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CCEF6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894B242" wp14:editId="6B874B5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7D99240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Envelope outline" style="width:13.5pt;height:9.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" o:bullet="t">
        <v:imagedata r:id="rId1" o:title="" croptop="-12971f" cropbottom="-13653f" cropright="-244f"/>
      </v:shape>
    </w:pict>
  </w:numPicBullet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110157956">
    <w:abstractNumId w:val="9"/>
  </w:num>
  <w:num w:numId="2" w16cid:durableId="230628410">
    <w:abstractNumId w:val="8"/>
  </w:num>
  <w:num w:numId="3" w16cid:durableId="2058583221">
    <w:abstractNumId w:val="7"/>
  </w:num>
  <w:num w:numId="4" w16cid:durableId="632058398">
    <w:abstractNumId w:val="6"/>
  </w:num>
  <w:num w:numId="5" w16cid:durableId="1503660474">
    <w:abstractNumId w:val="10"/>
  </w:num>
  <w:num w:numId="6" w16cid:durableId="274530553">
    <w:abstractNumId w:val="3"/>
  </w:num>
  <w:num w:numId="7" w16cid:durableId="1133772">
    <w:abstractNumId w:val="11"/>
  </w:num>
  <w:num w:numId="8" w16cid:durableId="1763456772">
    <w:abstractNumId w:val="2"/>
  </w:num>
  <w:num w:numId="9" w16cid:durableId="2079090361">
    <w:abstractNumId w:val="12"/>
  </w:num>
  <w:num w:numId="10" w16cid:durableId="789277341">
    <w:abstractNumId w:val="5"/>
  </w:num>
  <w:num w:numId="11" w16cid:durableId="1534537906">
    <w:abstractNumId w:val="4"/>
  </w:num>
  <w:num w:numId="12" w16cid:durableId="325089798">
    <w:abstractNumId w:val="1"/>
  </w:num>
  <w:num w:numId="13" w16cid:durableId="78868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584"/>
    <w:rsid w:val="000001EF"/>
    <w:rsid w:val="00007322"/>
    <w:rsid w:val="00007728"/>
    <w:rsid w:val="00010A2A"/>
    <w:rsid w:val="00022EB2"/>
    <w:rsid w:val="00024584"/>
    <w:rsid w:val="00024730"/>
    <w:rsid w:val="00025DCE"/>
    <w:rsid w:val="00052AEC"/>
    <w:rsid w:val="00055E95"/>
    <w:rsid w:val="00056ECA"/>
    <w:rsid w:val="0007021F"/>
    <w:rsid w:val="000754E3"/>
    <w:rsid w:val="000A3D4B"/>
    <w:rsid w:val="000A7A03"/>
    <w:rsid w:val="000B2BA5"/>
    <w:rsid w:val="000B5732"/>
    <w:rsid w:val="000B5C68"/>
    <w:rsid w:val="000C7D16"/>
    <w:rsid w:val="000E12AD"/>
    <w:rsid w:val="000E7C4A"/>
    <w:rsid w:val="000F2F8C"/>
    <w:rsid w:val="0010006E"/>
    <w:rsid w:val="001045A8"/>
    <w:rsid w:val="00114A91"/>
    <w:rsid w:val="0011560C"/>
    <w:rsid w:val="00115F6C"/>
    <w:rsid w:val="0012497F"/>
    <w:rsid w:val="0013290E"/>
    <w:rsid w:val="001427E1"/>
    <w:rsid w:val="00152DDA"/>
    <w:rsid w:val="00163668"/>
    <w:rsid w:val="00171566"/>
    <w:rsid w:val="00174676"/>
    <w:rsid w:val="001755A8"/>
    <w:rsid w:val="00181CB3"/>
    <w:rsid w:val="001824C7"/>
    <w:rsid w:val="00184014"/>
    <w:rsid w:val="0018713C"/>
    <w:rsid w:val="00192008"/>
    <w:rsid w:val="001A6E18"/>
    <w:rsid w:val="001C0E68"/>
    <w:rsid w:val="001C1DA6"/>
    <w:rsid w:val="001C4B6F"/>
    <w:rsid w:val="001D0BF1"/>
    <w:rsid w:val="001D521F"/>
    <w:rsid w:val="001D77F5"/>
    <w:rsid w:val="001E3120"/>
    <w:rsid w:val="001E7C6C"/>
    <w:rsid w:val="001E7E0C"/>
    <w:rsid w:val="001F0BB0"/>
    <w:rsid w:val="001F4E6D"/>
    <w:rsid w:val="001F6140"/>
    <w:rsid w:val="00203573"/>
    <w:rsid w:val="0020597D"/>
    <w:rsid w:val="00213B4C"/>
    <w:rsid w:val="00215C06"/>
    <w:rsid w:val="002253B0"/>
    <w:rsid w:val="00236726"/>
    <w:rsid w:val="00236D54"/>
    <w:rsid w:val="00241D8C"/>
    <w:rsid w:val="00241FDB"/>
    <w:rsid w:val="0024720C"/>
    <w:rsid w:val="00255501"/>
    <w:rsid w:val="002617AE"/>
    <w:rsid w:val="002638D0"/>
    <w:rsid w:val="002647D3"/>
    <w:rsid w:val="00275EAE"/>
    <w:rsid w:val="00285EC5"/>
    <w:rsid w:val="00294998"/>
    <w:rsid w:val="00295CBA"/>
    <w:rsid w:val="00296EF0"/>
    <w:rsid w:val="00297F18"/>
    <w:rsid w:val="002A1945"/>
    <w:rsid w:val="002B2958"/>
    <w:rsid w:val="002B2CFA"/>
    <w:rsid w:val="002B3FC8"/>
    <w:rsid w:val="002C4CC7"/>
    <w:rsid w:val="002C5638"/>
    <w:rsid w:val="002D23C5"/>
    <w:rsid w:val="002D6137"/>
    <w:rsid w:val="002E68B9"/>
    <w:rsid w:val="002E7E61"/>
    <w:rsid w:val="002F05E5"/>
    <w:rsid w:val="002F254D"/>
    <w:rsid w:val="002F30E4"/>
    <w:rsid w:val="002F349C"/>
    <w:rsid w:val="00307140"/>
    <w:rsid w:val="00316DFF"/>
    <w:rsid w:val="00325B57"/>
    <w:rsid w:val="00332D37"/>
    <w:rsid w:val="00334072"/>
    <w:rsid w:val="00336056"/>
    <w:rsid w:val="00350AD2"/>
    <w:rsid w:val="0035292E"/>
    <w:rsid w:val="003544E1"/>
    <w:rsid w:val="003615A7"/>
    <w:rsid w:val="00366398"/>
    <w:rsid w:val="00386F86"/>
    <w:rsid w:val="003874FC"/>
    <w:rsid w:val="003A0632"/>
    <w:rsid w:val="003A30E5"/>
    <w:rsid w:val="003A651A"/>
    <w:rsid w:val="003A6ADF"/>
    <w:rsid w:val="003A76AF"/>
    <w:rsid w:val="003B5928"/>
    <w:rsid w:val="003C4BE4"/>
    <w:rsid w:val="003D380F"/>
    <w:rsid w:val="003E160D"/>
    <w:rsid w:val="003F1D5F"/>
    <w:rsid w:val="00405128"/>
    <w:rsid w:val="00406CFF"/>
    <w:rsid w:val="00416B25"/>
    <w:rsid w:val="00420592"/>
    <w:rsid w:val="004319E0"/>
    <w:rsid w:val="00433A19"/>
    <w:rsid w:val="00437E8C"/>
    <w:rsid w:val="00440225"/>
    <w:rsid w:val="004623C6"/>
    <w:rsid w:val="004726BC"/>
    <w:rsid w:val="00473C59"/>
    <w:rsid w:val="00474105"/>
    <w:rsid w:val="00480E6E"/>
    <w:rsid w:val="0048458B"/>
    <w:rsid w:val="00486277"/>
    <w:rsid w:val="00494CF6"/>
    <w:rsid w:val="00495F8D"/>
    <w:rsid w:val="004A1FAE"/>
    <w:rsid w:val="004A32FF"/>
    <w:rsid w:val="004B06EB"/>
    <w:rsid w:val="004B4991"/>
    <w:rsid w:val="004B6AD0"/>
    <w:rsid w:val="004C2D5D"/>
    <w:rsid w:val="004C33E1"/>
    <w:rsid w:val="004D68A5"/>
    <w:rsid w:val="004D7E76"/>
    <w:rsid w:val="004E01EB"/>
    <w:rsid w:val="004E2794"/>
    <w:rsid w:val="004E5FE0"/>
    <w:rsid w:val="004F1F2F"/>
    <w:rsid w:val="004F43AF"/>
    <w:rsid w:val="00510392"/>
    <w:rsid w:val="00513E2A"/>
    <w:rsid w:val="005147A8"/>
    <w:rsid w:val="00525C01"/>
    <w:rsid w:val="00525F32"/>
    <w:rsid w:val="00526F08"/>
    <w:rsid w:val="0053063A"/>
    <w:rsid w:val="00543D34"/>
    <w:rsid w:val="00554C9F"/>
    <w:rsid w:val="00566A35"/>
    <w:rsid w:val="0056701E"/>
    <w:rsid w:val="0057161D"/>
    <w:rsid w:val="005740D7"/>
    <w:rsid w:val="00576592"/>
    <w:rsid w:val="00582044"/>
    <w:rsid w:val="005A0F26"/>
    <w:rsid w:val="005A1186"/>
    <w:rsid w:val="005A1B10"/>
    <w:rsid w:val="005A6850"/>
    <w:rsid w:val="005B108E"/>
    <w:rsid w:val="005B1B1B"/>
    <w:rsid w:val="005C5932"/>
    <w:rsid w:val="005D3CA7"/>
    <w:rsid w:val="005D4CC1"/>
    <w:rsid w:val="005E6D5C"/>
    <w:rsid w:val="005E755E"/>
    <w:rsid w:val="005F46CD"/>
    <w:rsid w:val="005F4B91"/>
    <w:rsid w:val="005F55D2"/>
    <w:rsid w:val="0062312F"/>
    <w:rsid w:val="00625F2C"/>
    <w:rsid w:val="006357DD"/>
    <w:rsid w:val="00635BE6"/>
    <w:rsid w:val="006618E9"/>
    <w:rsid w:val="0068194B"/>
    <w:rsid w:val="00692703"/>
    <w:rsid w:val="0069479B"/>
    <w:rsid w:val="006A1962"/>
    <w:rsid w:val="006B5D48"/>
    <w:rsid w:val="006B60BF"/>
    <w:rsid w:val="006B7D7B"/>
    <w:rsid w:val="006C1A5E"/>
    <w:rsid w:val="006D65FA"/>
    <w:rsid w:val="006D691F"/>
    <w:rsid w:val="006E1507"/>
    <w:rsid w:val="006E3781"/>
    <w:rsid w:val="006F300A"/>
    <w:rsid w:val="00712D8B"/>
    <w:rsid w:val="007273B7"/>
    <w:rsid w:val="00733E0A"/>
    <w:rsid w:val="00743FA2"/>
    <w:rsid w:val="0074403D"/>
    <w:rsid w:val="00746D44"/>
    <w:rsid w:val="007538DC"/>
    <w:rsid w:val="00757803"/>
    <w:rsid w:val="00757E04"/>
    <w:rsid w:val="0079206B"/>
    <w:rsid w:val="00796076"/>
    <w:rsid w:val="007C0566"/>
    <w:rsid w:val="007C606B"/>
    <w:rsid w:val="007E6A61"/>
    <w:rsid w:val="00801140"/>
    <w:rsid w:val="00803404"/>
    <w:rsid w:val="00807861"/>
    <w:rsid w:val="00814294"/>
    <w:rsid w:val="00815A12"/>
    <w:rsid w:val="00834955"/>
    <w:rsid w:val="00843962"/>
    <w:rsid w:val="00855B59"/>
    <w:rsid w:val="00860461"/>
    <w:rsid w:val="0086487C"/>
    <w:rsid w:val="008657B8"/>
    <w:rsid w:val="00870B20"/>
    <w:rsid w:val="008829F8"/>
    <w:rsid w:val="00885897"/>
    <w:rsid w:val="00893384"/>
    <w:rsid w:val="00896E82"/>
    <w:rsid w:val="008A1ED3"/>
    <w:rsid w:val="008A6538"/>
    <w:rsid w:val="008A672A"/>
    <w:rsid w:val="008C7056"/>
    <w:rsid w:val="008D07C4"/>
    <w:rsid w:val="008D7A93"/>
    <w:rsid w:val="008E4AF9"/>
    <w:rsid w:val="008F3B14"/>
    <w:rsid w:val="008F5C73"/>
    <w:rsid w:val="00901899"/>
    <w:rsid w:val="0090344B"/>
    <w:rsid w:val="00905715"/>
    <w:rsid w:val="00907ABE"/>
    <w:rsid w:val="0091321E"/>
    <w:rsid w:val="00913946"/>
    <w:rsid w:val="0092726B"/>
    <w:rsid w:val="009361BA"/>
    <w:rsid w:val="00937116"/>
    <w:rsid w:val="00944F78"/>
    <w:rsid w:val="009510E7"/>
    <w:rsid w:val="00952C89"/>
    <w:rsid w:val="009571D8"/>
    <w:rsid w:val="009650EA"/>
    <w:rsid w:val="00971C87"/>
    <w:rsid w:val="0097790C"/>
    <w:rsid w:val="0098506E"/>
    <w:rsid w:val="00995D77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54ED0"/>
    <w:rsid w:val="00A54F93"/>
    <w:rsid w:val="00A615E1"/>
    <w:rsid w:val="00A64735"/>
    <w:rsid w:val="00A66764"/>
    <w:rsid w:val="00A67629"/>
    <w:rsid w:val="00A755E8"/>
    <w:rsid w:val="00A76B8B"/>
    <w:rsid w:val="00A87498"/>
    <w:rsid w:val="00A87D2A"/>
    <w:rsid w:val="00A93A5D"/>
    <w:rsid w:val="00AB32F8"/>
    <w:rsid w:val="00AB610B"/>
    <w:rsid w:val="00AB6584"/>
    <w:rsid w:val="00AC51DF"/>
    <w:rsid w:val="00AD360E"/>
    <w:rsid w:val="00AD40FB"/>
    <w:rsid w:val="00AD782D"/>
    <w:rsid w:val="00AE0229"/>
    <w:rsid w:val="00AE7650"/>
    <w:rsid w:val="00B035FA"/>
    <w:rsid w:val="00B10EBE"/>
    <w:rsid w:val="00B236F1"/>
    <w:rsid w:val="00B3597C"/>
    <w:rsid w:val="00B37B4C"/>
    <w:rsid w:val="00B50F99"/>
    <w:rsid w:val="00B51D1B"/>
    <w:rsid w:val="00B540F4"/>
    <w:rsid w:val="00B60FD0"/>
    <w:rsid w:val="00B622DF"/>
    <w:rsid w:val="00B6332A"/>
    <w:rsid w:val="00B66FAA"/>
    <w:rsid w:val="00B81760"/>
    <w:rsid w:val="00B8494C"/>
    <w:rsid w:val="00B96140"/>
    <w:rsid w:val="00BA0D22"/>
    <w:rsid w:val="00BA1546"/>
    <w:rsid w:val="00BA21BC"/>
    <w:rsid w:val="00BA6F73"/>
    <w:rsid w:val="00BB00D6"/>
    <w:rsid w:val="00BB4E51"/>
    <w:rsid w:val="00BC5395"/>
    <w:rsid w:val="00BD431F"/>
    <w:rsid w:val="00BE2D17"/>
    <w:rsid w:val="00BE423E"/>
    <w:rsid w:val="00BF61AC"/>
    <w:rsid w:val="00C1143C"/>
    <w:rsid w:val="00C17CF6"/>
    <w:rsid w:val="00C30FDD"/>
    <w:rsid w:val="00C35BE7"/>
    <w:rsid w:val="00C461FA"/>
    <w:rsid w:val="00C47FA6"/>
    <w:rsid w:val="00C570E5"/>
    <w:rsid w:val="00C573DD"/>
    <w:rsid w:val="00C57FC6"/>
    <w:rsid w:val="00C6291C"/>
    <w:rsid w:val="00C66A7D"/>
    <w:rsid w:val="00C779DA"/>
    <w:rsid w:val="00C814F7"/>
    <w:rsid w:val="00C96850"/>
    <w:rsid w:val="00CA021D"/>
    <w:rsid w:val="00CA1864"/>
    <w:rsid w:val="00CA4B4D"/>
    <w:rsid w:val="00CA67F3"/>
    <w:rsid w:val="00CB35C3"/>
    <w:rsid w:val="00CB5021"/>
    <w:rsid w:val="00CD323D"/>
    <w:rsid w:val="00CD6B2C"/>
    <w:rsid w:val="00CE0500"/>
    <w:rsid w:val="00CE4030"/>
    <w:rsid w:val="00CE6095"/>
    <w:rsid w:val="00CE64B3"/>
    <w:rsid w:val="00CF11A8"/>
    <w:rsid w:val="00CF1A49"/>
    <w:rsid w:val="00D03B50"/>
    <w:rsid w:val="00D0630C"/>
    <w:rsid w:val="00D1716D"/>
    <w:rsid w:val="00D243A9"/>
    <w:rsid w:val="00D305E5"/>
    <w:rsid w:val="00D37CD3"/>
    <w:rsid w:val="00D50358"/>
    <w:rsid w:val="00D5785F"/>
    <w:rsid w:val="00D66A52"/>
    <w:rsid w:val="00D66EFA"/>
    <w:rsid w:val="00D70E06"/>
    <w:rsid w:val="00D72A2D"/>
    <w:rsid w:val="00D75FFF"/>
    <w:rsid w:val="00D9521A"/>
    <w:rsid w:val="00DA3914"/>
    <w:rsid w:val="00DA59AA"/>
    <w:rsid w:val="00DB6915"/>
    <w:rsid w:val="00DB6D5E"/>
    <w:rsid w:val="00DB7E1E"/>
    <w:rsid w:val="00DC1B78"/>
    <w:rsid w:val="00DC2A2F"/>
    <w:rsid w:val="00DC4AEC"/>
    <w:rsid w:val="00DC600B"/>
    <w:rsid w:val="00DD72C9"/>
    <w:rsid w:val="00DD7432"/>
    <w:rsid w:val="00DE0FAA"/>
    <w:rsid w:val="00DE136D"/>
    <w:rsid w:val="00DE6534"/>
    <w:rsid w:val="00DE7DC5"/>
    <w:rsid w:val="00DE7E51"/>
    <w:rsid w:val="00DF4D6C"/>
    <w:rsid w:val="00E01923"/>
    <w:rsid w:val="00E14294"/>
    <w:rsid w:val="00E14498"/>
    <w:rsid w:val="00E2397A"/>
    <w:rsid w:val="00E254DB"/>
    <w:rsid w:val="00E300FC"/>
    <w:rsid w:val="00E30BEB"/>
    <w:rsid w:val="00E362DB"/>
    <w:rsid w:val="00E5632B"/>
    <w:rsid w:val="00E56365"/>
    <w:rsid w:val="00E70240"/>
    <w:rsid w:val="00E71E6B"/>
    <w:rsid w:val="00E81CC5"/>
    <w:rsid w:val="00E85A87"/>
    <w:rsid w:val="00E85B4A"/>
    <w:rsid w:val="00E90C5F"/>
    <w:rsid w:val="00E91D9F"/>
    <w:rsid w:val="00E9528E"/>
    <w:rsid w:val="00EA5099"/>
    <w:rsid w:val="00EC1351"/>
    <w:rsid w:val="00EC4CBF"/>
    <w:rsid w:val="00EE2527"/>
    <w:rsid w:val="00EE2CA8"/>
    <w:rsid w:val="00EF17E8"/>
    <w:rsid w:val="00EF51D9"/>
    <w:rsid w:val="00F011E3"/>
    <w:rsid w:val="00F109FF"/>
    <w:rsid w:val="00F130DD"/>
    <w:rsid w:val="00F24884"/>
    <w:rsid w:val="00F27798"/>
    <w:rsid w:val="00F476C4"/>
    <w:rsid w:val="00F61DF9"/>
    <w:rsid w:val="00F64F75"/>
    <w:rsid w:val="00F729A1"/>
    <w:rsid w:val="00F81960"/>
    <w:rsid w:val="00F82424"/>
    <w:rsid w:val="00F84966"/>
    <w:rsid w:val="00F8769D"/>
    <w:rsid w:val="00F91C88"/>
    <w:rsid w:val="00F9350C"/>
    <w:rsid w:val="00F94EB5"/>
    <w:rsid w:val="00F9624D"/>
    <w:rsid w:val="00FA3A23"/>
    <w:rsid w:val="00FA4BEC"/>
    <w:rsid w:val="00FB31C1"/>
    <w:rsid w:val="00FB58F2"/>
    <w:rsid w:val="00FC61F0"/>
    <w:rsid w:val="00FC6AEA"/>
    <w:rsid w:val="00FD3D13"/>
    <w:rsid w:val="00FD6741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."/>
  <w:listSeparator w:val=","/>
  <w14:docId w14:val="14342EA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2B2C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amenmamdouh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oamenmamdouh1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testautomationu.applitools.com/me.html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douhM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D82BB950EAC4B119EDE3BA26671CD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78278-4293-40C6-A76F-CE858A22B37B}"/>
      </w:docPartPr>
      <w:docPartBody>
        <w:p w:rsidR="0060559F" w:rsidRDefault="00AF09CE">
          <w:pPr>
            <w:pStyle w:val="AD82BB950EAC4B119EDE3BA26671CDBA"/>
          </w:pPr>
          <w:r w:rsidRPr="00CF1A49">
            <w:t>·</w:t>
          </w:r>
        </w:p>
      </w:docPartBody>
    </w:docPart>
    <w:docPart>
      <w:docPartPr>
        <w:name w:val="75E60670BEF342E8BDFD621D813B21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6074CB-7D67-4734-B485-2023B5757805}"/>
      </w:docPartPr>
      <w:docPartBody>
        <w:p w:rsidR="0060559F" w:rsidRDefault="00AF09CE">
          <w:pPr>
            <w:pStyle w:val="75E60670BEF342E8BDFD621D813B21A7"/>
          </w:pPr>
          <w:r w:rsidRPr="00CF1A49">
            <w:t>Experience</w:t>
          </w:r>
        </w:p>
      </w:docPartBody>
    </w:docPart>
    <w:docPart>
      <w:docPartPr>
        <w:name w:val="8C92AF52E6E044EC901FB0047D573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DCEC8-AD8D-46E1-AFA5-8BF39F98CA0D}"/>
      </w:docPartPr>
      <w:docPartBody>
        <w:p w:rsidR="0060559F" w:rsidRDefault="00AF09CE">
          <w:pPr>
            <w:pStyle w:val="8C92AF52E6E044EC901FB0047D573A22"/>
          </w:pPr>
          <w:r w:rsidRPr="00CF1A49">
            <w:t>Education</w:t>
          </w:r>
        </w:p>
      </w:docPartBody>
    </w:docPart>
    <w:docPart>
      <w:docPartPr>
        <w:name w:val="A2558B78814541A1A45CE67AE28047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B42A6-DE04-4EC7-9D7B-7B908EFC159C}"/>
      </w:docPartPr>
      <w:docPartBody>
        <w:p w:rsidR="0060559F" w:rsidRDefault="00AF09CE">
          <w:pPr>
            <w:pStyle w:val="A2558B78814541A1A45CE67AE2804759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280"/>
    <w:rsid w:val="000D62B9"/>
    <w:rsid w:val="003134F1"/>
    <w:rsid w:val="003A6A6C"/>
    <w:rsid w:val="00431280"/>
    <w:rsid w:val="0060559F"/>
    <w:rsid w:val="009C5D7D"/>
    <w:rsid w:val="00AF09CE"/>
    <w:rsid w:val="00FA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AD82BB950EAC4B119EDE3BA26671CDBA">
    <w:name w:val="AD82BB950EAC4B119EDE3BA26671CDBA"/>
  </w:style>
  <w:style w:type="paragraph" w:customStyle="1" w:styleId="75E60670BEF342E8BDFD621D813B21A7">
    <w:name w:val="75E60670BEF342E8BDFD621D813B21A7"/>
  </w:style>
  <w:style w:type="character" w:styleId="SubtleReference">
    <w:name w:val="Subtle Reference"/>
    <w:basedOn w:val="DefaultParagraphFont"/>
    <w:uiPriority w:val="10"/>
    <w:qFormat/>
    <w:rsid w:val="00431280"/>
    <w:rPr>
      <w:b/>
      <w:caps w:val="0"/>
      <w:smallCaps/>
      <w:color w:val="595959" w:themeColor="text1" w:themeTint="A6"/>
    </w:rPr>
  </w:style>
  <w:style w:type="paragraph" w:customStyle="1" w:styleId="8C92AF52E6E044EC901FB0047D573A22">
    <w:name w:val="8C92AF52E6E044EC901FB0047D573A22"/>
  </w:style>
  <w:style w:type="paragraph" w:customStyle="1" w:styleId="A2558B78814541A1A45CE67AE2804759">
    <w:name w:val="A2558B78814541A1A45CE67AE28047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0</TotalTime>
  <Pages>2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2023-04-03T11:42:00Z</dcterms:created>
  <dcterms:modified xsi:type="dcterms:W3CDTF">2023-05-21T08:18:00Z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da11e7-ad83-4459-98c6-12a88e2eac78_Enabled">
    <vt:lpwstr>true</vt:lpwstr>
  </property>
  <property fmtid="{D5CDD505-2E9C-101B-9397-08002B2CF9AE}" pid="3" name="MSIP_Label_17da11e7-ad83-4459-98c6-12a88e2eac78_SetDate">
    <vt:lpwstr>2023-04-03T11:42:36Z</vt:lpwstr>
  </property>
  <property fmtid="{D5CDD505-2E9C-101B-9397-08002B2CF9AE}" pid="4" name="MSIP_Label_17da11e7-ad83-4459-98c6-12a88e2eac78_Method">
    <vt:lpwstr>Privileged</vt:lpwstr>
  </property>
  <property fmtid="{D5CDD505-2E9C-101B-9397-08002B2CF9AE}" pid="5" name="MSIP_Label_17da11e7-ad83-4459-98c6-12a88e2eac78_Name">
    <vt:lpwstr>17da11e7-ad83-4459-98c6-12a88e2eac78</vt:lpwstr>
  </property>
  <property fmtid="{D5CDD505-2E9C-101B-9397-08002B2CF9AE}" pid="6" name="MSIP_Label_17da11e7-ad83-4459-98c6-12a88e2eac78_SiteId">
    <vt:lpwstr>68283f3b-8487-4c86-adb3-a5228f18b893</vt:lpwstr>
  </property>
  <property fmtid="{D5CDD505-2E9C-101B-9397-08002B2CF9AE}" pid="7" name="MSIP_Label_17da11e7-ad83-4459-98c6-12a88e2eac78_ActionId">
    <vt:lpwstr>1ad9a2b5-1442-4b74-8303-94291a228734</vt:lpwstr>
  </property>
  <property fmtid="{D5CDD505-2E9C-101B-9397-08002B2CF9AE}" pid="8" name="MSIP_Label_17da11e7-ad83-4459-98c6-12a88e2eac78_ContentBits">
    <vt:lpwstr>0</vt:lpwstr>
  </property>
</Properties>
</file>